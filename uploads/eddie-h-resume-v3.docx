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779"/>
        <w:gridCol w:w="5021"/>
      </w:tblGrid>
      <w:tr w:rsidR="00D92B95" w:rsidTr="006C08A0">
        <w:tc>
          <w:tcPr>
            <w:tcW w:w="5013" w:type="dxa"/>
            <w:vAlign w:val="bottom"/>
          </w:tcPr>
          <w:p w:rsidR="00C84833" w:rsidRDefault="00AC01F7" w:rsidP="00674654">
            <w:pPr>
              <w:pStyle w:val="Title"/>
            </w:pPr>
            <w:sdt>
              <w:sdtPr>
                <w:alias w:val="Enter first name:"/>
                <w:tag w:val="Enter first name:"/>
                <w:id w:val="1306818671"/>
                <w:placeholder>
                  <w:docPart w:val="09C9CB79685B4A68A08FA52CB2911B02"/>
                </w:placeholder>
                <w:dataBinding w:prefixMappings="xmlns:ns0='http://schemas.microsoft.com/office/2006/coverPageProps' " w:xpath="/ns0:CoverPageProperties[1]/ns0:Abstract[1]" w:storeItemID="{55AF091B-3C7A-41E3-B477-F2FDAA23CFDA}"/>
                <w:text w:multiLine="1"/>
              </w:sdtPr>
              <w:sdtEndPr/>
              <w:sdtContent>
                <w:r w:rsidR="00674654">
                  <w:t>Eduardo</w:t>
                </w:r>
              </w:sdtContent>
            </w:sdt>
            <w:r w:rsidR="00D92B95">
              <w:br/>
            </w:r>
            <w:sdt>
              <w:sdtPr>
                <w:alias w:val="Enter last name:"/>
                <w:tag w:val="Enter last name:"/>
                <w:id w:val="-1656595288"/>
                <w:placeholder>
                  <w:docPart w:val="5986547AED1D4DA1B06A0034F0C6B275"/>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674654">
                  <w:t>Hernandez</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4533"/>
              <w:gridCol w:w="488"/>
            </w:tblGrid>
            <w:tr w:rsidR="00932D92" w:rsidRPr="009D0878" w:rsidTr="00972024">
              <w:tc>
                <w:tcPr>
                  <w:tcW w:w="3899" w:type="dxa"/>
                  <w:tcMar>
                    <w:top w:w="0" w:type="dxa"/>
                    <w:left w:w="720" w:type="dxa"/>
                    <w:right w:w="29" w:type="dxa"/>
                  </w:tcMar>
                </w:tcPr>
                <w:p w:rsidR="004E2970" w:rsidRPr="009D0878" w:rsidRDefault="00AC01F7" w:rsidP="00674654">
                  <w:pPr>
                    <w:pStyle w:val="ContactInfo"/>
                  </w:pPr>
                  <w:sdt>
                    <w:sdtPr>
                      <w:alias w:val="Enter address:"/>
                      <w:tag w:val="Enter address:"/>
                      <w:id w:val="966779368"/>
                      <w:placeholder>
                        <w:docPart w:val="8F6BD64847114CF2A773A6879FD9A926"/>
                      </w:placeholder>
                      <w:dataBinding w:prefixMappings="xmlns:ns0='http://schemas.microsoft.com/office/2006/coverPageProps' " w:xpath="/ns0:CoverPageProperties[1]/ns0:CompanyAddress[1]" w:storeItemID="{55AF091B-3C7A-41E3-B477-F2FDAA23CFDA}"/>
                      <w:text w:multiLine="1"/>
                    </w:sdtPr>
                    <w:sdtEndPr/>
                    <w:sdtContent>
                      <w:r w:rsidR="00674654">
                        <w:t>4850 SW 5th St</w:t>
                      </w:r>
                      <w:r w:rsidR="00B56D3F">
                        <w:t>.  Miami, FL 33134</w:t>
                      </w:r>
                    </w:sdtContent>
                  </w:sdt>
                </w:p>
              </w:tc>
              <w:tc>
                <w:tcPr>
                  <w:tcW w:w="420"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74BBA893" wp14:editId="5E3F0DCE">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972024">
              <w:sdt>
                <w:sdtPr>
                  <w:alias w:val="Enter phone:"/>
                  <w:tag w:val="Enter phone:"/>
                  <w:id w:val="-1849400302"/>
                  <w:placeholder>
                    <w:docPart w:val="6A2A5781DFE54D6E90B4160877975269"/>
                  </w:placeholder>
                  <w:dataBinding w:prefixMappings="xmlns:ns0='http://schemas.microsoft.com/office/2006/coverPageProps' " w:xpath="/ns0:CoverPageProperties[1]/ns0:CompanyPhone[1]" w:storeItemID="{55AF091B-3C7A-41E3-B477-F2FDAA23CFDA}"/>
                  <w:text w:multiLine="1"/>
                </w:sdtPr>
                <w:sdtEndPr/>
                <w:sdtContent>
                  <w:tc>
                    <w:tcPr>
                      <w:tcW w:w="3899" w:type="dxa"/>
                      <w:tcMar>
                        <w:left w:w="720" w:type="dxa"/>
                        <w:right w:w="29" w:type="dxa"/>
                      </w:tcMar>
                    </w:tcPr>
                    <w:p w:rsidR="00932D92" w:rsidRPr="009D0878" w:rsidRDefault="00674654" w:rsidP="00674654">
                      <w:pPr>
                        <w:pStyle w:val="ContactInfo"/>
                      </w:pPr>
                      <w:r>
                        <w:t>786.355.9710</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4018229" wp14:editId="38EB2F12">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972024">
              <w:sdt>
                <w:sdtPr>
                  <w:alias w:val="Enter email:"/>
                  <w:tag w:val="Enter email:"/>
                  <w:id w:val="-675184368"/>
                  <w:placeholder>
                    <w:docPart w:val="36540D4EB20B45479B47D563CF49FE9B"/>
                  </w:placeholder>
                  <w:dataBinding w:prefixMappings="xmlns:ns0='http://schemas.microsoft.com/office/2006/coverPageProps' " w:xpath="/ns0:CoverPageProperties[1]/ns0:CompanyEmail[1]" w:storeItemID="{55AF091B-3C7A-41E3-B477-F2FDAA23CFDA}"/>
                  <w:text w:multiLine="1"/>
                </w:sdtPr>
                <w:sdtEndPr/>
                <w:sdtContent>
                  <w:tc>
                    <w:tcPr>
                      <w:tcW w:w="3899" w:type="dxa"/>
                      <w:tcMar>
                        <w:left w:w="720" w:type="dxa"/>
                        <w:right w:w="29" w:type="dxa"/>
                      </w:tcMar>
                    </w:tcPr>
                    <w:p w:rsidR="00932D92" w:rsidRPr="009D0878" w:rsidRDefault="00674654" w:rsidP="00932D92">
                      <w:pPr>
                        <w:pStyle w:val="ContactInfo"/>
                      </w:pPr>
                      <w:r>
                        <w:t>technical@plaguedesigns.com</w:t>
                      </w:r>
                    </w:p>
                  </w:tc>
                </w:sdtContent>
              </w:sdt>
              <w:tc>
                <w:tcPr>
                  <w:tcW w:w="420"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17986A7" wp14:editId="1E2F8897">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972024">
              <w:tc>
                <w:tcPr>
                  <w:tcW w:w="3899" w:type="dxa"/>
                  <w:tcMar>
                    <w:left w:w="720" w:type="dxa"/>
                    <w:right w:w="29" w:type="dxa"/>
                  </w:tcMar>
                </w:tcPr>
                <w:p w:rsidR="00932D92" w:rsidRPr="009D0878" w:rsidRDefault="00674654" w:rsidP="00674654">
                  <w:pPr>
                    <w:pStyle w:val="ContactInfo"/>
                  </w:pPr>
                  <w:r w:rsidRPr="00674654">
                    <w:rPr>
                      <w:b/>
                    </w:rPr>
                    <w:t>Microsoft Certified Professional</w:t>
                  </w:r>
                  <w:r>
                    <w:t xml:space="preserve"> </w:t>
                  </w:r>
                  <w:r w:rsidRPr="000869AF">
                    <w:t>3810851</w:t>
                  </w:r>
                </w:p>
              </w:tc>
              <w:tc>
                <w:tcPr>
                  <w:tcW w:w="420" w:type="dxa"/>
                  <w:tcMar>
                    <w:left w:w="0" w:type="dxa"/>
                    <w:right w:w="0" w:type="dxa"/>
                  </w:tcMar>
                </w:tcPr>
                <w:p w:rsidR="00932D92" w:rsidRPr="009D0878" w:rsidRDefault="00932D92" w:rsidP="00932D92">
                  <w:pPr>
                    <w:pStyle w:val="Icons"/>
                  </w:pPr>
                </w:p>
              </w:tc>
            </w:tr>
            <w:tr w:rsidR="00932D92" w:rsidRPr="009D0878" w:rsidTr="00972024">
              <w:tc>
                <w:tcPr>
                  <w:tcW w:w="3899" w:type="dxa"/>
                  <w:tcMar>
                    <w:left w:w="720" w:type="dxa"/>
                    <w:right w:w="29" w:type="dxa"/>
                  </w:tcMar>
                </w:tcPr>
                <w:p w:rsidR="00932D92" w:rsidRPr="009D0878" w:rsidRDefault="00674654" w:rsidP="00932D92">
                  <w:pPr>
                    <w:pStyle w:val="ContactInfo"/>
                  </w:pPr>
                  <w:r w:rsidRPr="00674654">
                    <w:rPr>
                      <w:b/>
                    </w:rPr>
                    <w:t>Six Sigma Certified</w:t>
                  </w:r>
                  <w:r>
                    <w:t xml:space="preserve"> (Green Belt)</w:t>
                  </w:r>
                </w:p>
              </w:tc>
              <w:tc>
                <w:tcPr>
                  <w:tcW w:w="420" w:type="dxa"/>
                  <w:tcMar>
                    <w:left w:w="0" w:type="dxa"/>
                    <w:right w:w="0" w:type="dxa"/>
                  </w:tcMar>
                </w:tcPr>
                <w:p w:rsidR="00932D92" w:rsidRPr="009D0878" w:rsidRDefault="00932D92" w:rsidP="00932D92">
                  <w:pPr>
                    <w:pStyle w:val="Icons"/>
                  </w:pPr>
                </w:p>
              </w:tc>
            </w:tr>
          </w:tbl>
          <w:p w:rsidR="00D92B95" w:rsidRDefault="00D92B95" w:rsidP="009D3336">
            <w:pPr>
              <w:pStyle w:val="Header"/>
            </w:pPr>
          </w:p>
        </w:tc>
      </w:tr>
    </w:tbl>
    <w:p w:rsidR="00674654" w:rsidRDefault="00674654" w:rsidP="00674654">
      <w:pPr>
        <w:pStyle w:val="ListParagraph"/>
        <w:numPr>
          <w:ilvl w:val="0"/>
          <w:numId w:val="13"/>
        </w:numPr>
      </w:pPr>
      <w:r>
        <w:t xml:space="preserve">20+ </w:t>
      </w:r>
      <w:r w:rsidR="008E73C0">
        <w:t>years’ experience</w:t>
      </w:r>
      <w:r>
        <w:t xml:space="preserve"> in IT with </w:t>
      </w:r>
      <w:r w:rsidRPr="008C0A4C">
        <w:t>Masters in IT Management</w:t>
      </w:r>
      <w:r w:rsidR="008C0A4C" w:rsidRPr="008C0A4C">
        <w:t xml:space="preserve"> and</w:t>
      </w:r>
      <w:r w:rsidR="008C0A4C">
        <w:rPr>
          <w:u w:val="single"/>
        </w:rPr>
        <w:t xml:space="preserve"> </w:t>
      </w:r>
      <w:r w:rsidR="008C0A4C">
        <w:t xml:space="preserve">Bachelors in </w:t>
      </w:r>
      <w:r w:rsidR="008C0A4C" w:rsidRPr="008C0A4C">
        <w:t>Computer Science</w:t>
      </w:r>
      <w:r>
        <w:t xml:space="preserve">.  </w:t>
      </w:r>
    </w:p>
    <w:p w:rsidR="00674654" w:rsidRDefault="00674654" w:rsidP="00674654">
      <w:pPr>
        <w:pStyle w:val="ListParagraph"/>
        <w:numPr>
          <w:ilvl w:val="0"/>
          <w:numId w:val="13"/>
        </w:numPr>
      </w:pPr>
      <w:r>
        <w:t>I have worked in various roles including Management, Architecture, Development, and Infrastructure.</w:t>
      </w:r>
    </w:p>
    <w:p w:rsidR="00674654" w:rsidRDefault="00674654" w:rsidP="00674654">
      <w:pPr>
        <w:pStyle w:val="ListParagraph"/>
        <w:numPr>
          <w:ilvl w:val="0"/>
          <w:numId w:val="13"/>
        </w:numPr>
      </w:pPr>
      <w:r>
        <w:t>15+ years in Development; mainly in .NET, but skilled in various other languages</w:t>
      </w:r>
      <w:r w:rsidR="00BD1B3E">
        <w:t xml:space="preserve"> and frameworks</w:t>
      </w:r>
      <w:r>
        <w:t>.</w:t>
      </w:r>
    </w:p>
    <w:p w:rsidR="00674654" w:rsidRDefault="00674654" w:rsidP="00674654">
      <w:pPr>
        <w:pStyle w:val="ListParagraph"/>
        <w:numPr>
          <w:ilvl w:val="0"/>
          <w:numId w:val="13"/>
        </w:numPr>
      </w:pPr>
      <w:r>
        <w:t>15+ years working with databa</w:t>
      </w:r>
      <w:r w:rsidR="008E73C0">
        <w:t>ses like SQL, MySQL, and Oracle for transactional systems and warehousing.</w:t>
      </w:r>
    </w:p>
    <w:p w:rsidR="00674654" w:rsidRDefault="00674654" w:rsidP="00674654">
      <w:pPr>
        <w:pStyle w:val="ListParagraph"/>
        <w:numPr>
          <w:ilvl w:val="0"/>
          <w:numId w:val="13"/>
        </w:numPr>
      </w:pPr>
      <w:r>
        <w:t>7+ years working with System Administration, Infrastructure, Helpdesk, and Portfolio Management.</w:t>
      </w:r>
    </w:p>
    <w:p w:rsidR="00836923" w:rsidRDefault="00836923" w:rsidP="00836923">
      <w:pPr>
        <w:pStyle w:val="ListParagraph"/>
        <w:numPr>
          <w:ilvl w:val="0"/>
          <w:numId w:val="13"/>
        </w:numPr>
      </w:pPr>
      <w:r>
        <w:t>Skilled in managing Software Development Lifecycle</w:t>
      </w:r>
      <w:r w:rsidR="004B5624">
        <w:t xml:space="preserve">, </w:t>
      </w:r>
      <w:r>
        <w:t>Continuous Integration</w:t>
      </w:r>
      <w:r w:rsidR="004B5624">
        <w:t xml:space="preserve"> (DevOps)</w:t>
      </w:r>
      <w:r>
        <w:t xml:space="preserve"> both in Agile and traditional Waterfall approaches.  Capable of building / optimizing processes using any tools.</w:t>
      </w:r>
    </w:p>
    <w:p w:rsidR="00674654" w:rsidRDefault="00674654" w:rsidP="00674654">
      <w:pPr>
        <w:pStyle w:val="ListParagraph"/>
        <w:numPr>
          <w:ilvl w:val="0"/>
          <w:numId w:val="13"/>
        </w:numPr>
      </w:pPr>
      <w:r>
        <w:t xml:space="preserve">Skilled in </w:t>
      </w:r>
      <w:r w:rsidR="00822E29">
        <w:t>all</w:t>
      </w:r>
      <w:r>
        <w:t xml:space="preserve"> aspects of Project Management (Requirements gathering, Modeling, Estimating</w:t>
      </w:r>
      <w:r w:rsidR="004B5624">
        <w:t>/Budgeting</w:t>
      </w:r>
      <w:r>
        <w:t>, Documentation, Risk Analysis, Managing Gaps/Expectations, RACI,</w:t>
      </w:r>
      <w:r w:rsidR="00836923">
        <w:t xml:space="preserve"> </w:t>
      </w:r>
      <w:r>
        <w:t>ROI Analysis</w:t>
      </w:r>
      <w:r w:rsidR="00836923">
        <w:t>, and Audit Support</w:t>
      </w:r>
      <w:r>
        <w:t>)</w:t>
      </w:r>
    </w:p>
    <w:p w:rsidR="00674654" w:rsidRDefault="00674654" w:rsidP="00674654">
      <w:pPr>
        <w:pStyle w:val="ListParagraph"/>
        <w:numPr>
          <w:ilvl w:val="0"/>
          <w:numId w:val="13"/>
        </w:numPr>
      </w:pPr>
      <w:r>
        <w:t>Experienced working with COBIT and ITIL Frameworks for IT Governance.</w:t>
      </w:r>
    </w:p>
    <w:p w:rsidR="009D6F5D" w:rsidRDefault="009D6F5D" w:rsidP="009D6F5D">
      <w:pPr>
        <w:pStyle w:val="ListParagraph"/>
        <w:numPr>
          <w:ilvl w:val="0"/>
          <w:numId w:val="13"/>
        </w:numPr>
      </w:pPr>
      <w:r>
        <w:t>Diversity in tools, platforms, industries, and languages across the board.</w:t>
      </w:r>
    </w:p>
    <w:p w:rsidR="00C43D65" w:rsidRDefault="00674654" w:rsidP="00674654">
      <w:pPr>
        <w:pStyle w:val="ListParagraph"/>
        <w:numPr>
          <w:ilvl w:val="0"/>
          <w:numId w:val="13"/>
        </w:numPr>
      </w:pPr>
      <w:r>
        <w:t>Processes and Data Centric Mindset capable of retaining vast amount of information and quick learning in order to become a go to p</w:t>
      </w:r>
      <w:r w:rsidR="00836923">
        <w:t xml:space="preserve">erson for answers, solutions, critical thinking, </w:t>
      </w:r>
      <w:r w:rsidR="00DC48B4">
        <w:t xml:space="preserve">navigating </w:t>
      </w:r>
      <w:r w:rsidR="00836923">
        <w:t>complexity, and brainstorming.</w:t>
      </w:r>
    </w:p>
    <w:p w:rsidR="00AD13CB" w:rsidRDefault="00AC01F7" w:rsidP="00AD13CB">
      <w:pPr>
        <w:pStyle w:val="Heading1"/>
      </w:pPr>
      <w:sdt>
        <w:sdtPr>
          <w:alias w:val="Skills:"/>
          <w:tag w:val="Skills:"/>
          <w:id w:val="-891506033"/>
          <w:placeholder>
            <w:docPart w:val="FF24EADD4B5E4E62A4AE7242F2365AA5"/>
          </w:placeholder>
          <w:temporary/>
          <w:showingPlcHdr/>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5400"/>
        <w:gridCol w:w="5400"/>
      </w:tblGrid>
      <w:tr w:rsidR="005B1D68" w:rsidTr="00564951">
        <w:tc>
          <w:tcPr>
            <w:tcW w:w="4680" w:type="dxa"/>
          </w:tcPr>
          <w:p w:rsidR="005B1D68" w:rsidRDefault="009D6F5D" w:rsidP="00BC7376">
            <w:pPr>
              <w:pStyle w:val="ListBullet"/>
              <w:numPr>
                <w:ilvl w:val="0"/>
                <w:numId w:val="4"/>
              </w:numPr>
            </w:pPr>
            <w:r>
              <w:t xml:space="preserve">.NET Stack </w:t>
            </w:r>
            <w:r w:rsidR="004B5624">
              <w:t>VB/C#/SQL Development</w:t>
            </w:r>
          </w:p>
          <w:p w:rsidR="009D6F5D" w:rsidRDefault="009D6F5D" w:rsidP="00BC7376">
            <w:pPr>
              <w:pStyle w:val="ListBullet"/>
              <w:numPr>
                <w:ilvl w:val="0"/>
                <w:numId w:val="4"/>
              </w:numPr>
            </w:pPr>
            <w:r>
              <w:t xml:space="preserve">JavaScript Frameworks </w:t>
            </w:r>
          </w:p>
          <w:p w:rsidR="004B5624" w:rsidRDefault="004B5624" w:rsidP="00BC7376">
            <w:pPr>
              <w:pStyle w:val="ListBullet"/>
              <w:numPr>
                <w:ilvl w:val="0"/>
                <w:numId w:val="4"/>
              </w:numPr>
            </w:pPr>
            <w:r>
              <w:t>Sales Force Development (Apex / API)</w:t>
            </w:r>
          </w:p>
          <w:p w:rsidR="008E73C0" w:rsidRDefault="008E73C0" w:rsidP="00BC7376">
            <w:pPr>
              <w:pStyle w:val="ListBullet"/>
              <w:numPr>
                <w:ilvl w:val="0"/>
                <w:numId w:val="4"/>
              </w:numPr>
            </w:pPr>
            <w:r>
              <w:t>Integrations / APIs / Services / Micro services / SOA</w:t>
            </w:r>
          </w:p>
          <w:p w:rsidR="00752315" w:rsidRDefault="009D6F5D" w:rsidP="009D6F5D">
            <w:pPr>
              <w:pStyle w:val="ListBullet"/>
              <w:numPr>
                <w:ilvl w:val="0"/>
                <w:numId w:val="4"/>
              </w:numPr>
            </w:pPr>
            <w:r>
              <w:t>PHP/PERL</w:t>
            </w:r>
            <w:r w:rsidR="004B5624">
              <w:t>/Apache</w:t>
            </w:r>
            <w:r w:rsidR="008E73C0">
              <w:t>/MySQL</w:t>
            </w:r>
          </w:p>
          <w:p w:rsidR="004B5624" w:rsidRDefault="008C0A4C" w:rsidP="004B5624">
            <w:pPr>
              <w:pStyle w:val="ListBullet"/>
              <w:numPr>
                <w:ilvl w:val="0"/>
                <w:numId w:val="4"/>
              </w:numPr>
            </w:pPr>
            <w:r>
              <w:t>Network</w:t>
            </w:r>
            <w:r w:rsidR="004B5624">
              <w:t xml:space="preserve"> Admin</w:t>
            </w:r>
            <w:r w:rsidR="008E73C0">
              <w:t>istration</w:t>
            </w:r>
            <w:r w:rsidR="004B5624">
              <w:t xml:space="preserve"> for both Windows / Unix</w:t>
            </w:r>
          </w:p>
          <w:p w:rsidR="008E73C0" w:rsidRPr="004937AE" w:rsidRDefault="00B56D3F" w:rsidP="004B5624">
            <w:pPr>
              <w:pStyle w:val="ListBullet"/>
              <w:numPr>
                <w:ilvl w:val="0"/>
                <w:numId w:val="4"/>
              </w:numPr>
            </w:pPr>
            <w:r>
              <w:t>Data Warehousing / BI / Machine Learning / SAS</w:t>
            </w:r>
          </w:p>
        </w:tc>
        <w:tc>
          <w:tcPr>
            <w:tcW w:w="4680" w:type="dxa"/>
            <w:tcMar>
              <w:left w:w="360" w:type="dxa"/>
              <w:right w:w="0" w:type="dxa"/>
            </w:tcMar>
          </w:tcPr>
          <w:p w:rsidR="005B1D68" w:rsidRDefault="008E73C0" w:rsidP="00BC7376">
            <w:pPr>
              <w:pStyle w:val="ListBullet"/>
            </w:pPr>
            <w:r>
              <w:t>Critical Thinking and Independent</w:t>
            </w:r>
          </w:p>
          <w:p w:rsidR="00752315" w:rsidRDefault="008E73C0" w:rsidP="00BC7376">
            <w:pPr>
              <w:pStyle w:val="ListBullet"/>
            </w:pPr>
            <w:r>
              <w:t>Excellent Vision for Solutions</w:t>
            </w:r>
            <w:r w:rsidR="00426DE6">
              <w:t xml:space="preserve"> / Modeling</w:t>
            </w:r>
          </w:p>
          <w:p w:rsidR="00752315" w:rsidRDefault="00B56D3F" w:rsidP="00B56D3F">
            <w:pPr>
              <w:pStyle w:val="ListBullet"/>
            </w:pPr>
            <w:r>
              <w:t>Creative and Entrepreneur Mindset</w:t>
            </w:r>
          </w:p>
          <w:p w:rsidR="00B56D3F" w:rsidRDefault="00B56D3F" w:rsidP="00B56D3F">
            <w:pPr>
              <w:pStyle w:val="ListBullet"/>
            </w:pPr>
            <w:r>
              <w:t>Quick Learner and Excellent Memory</w:t>
            </w:r>
          </w:p>
          <w:p w:rsidR="00B56D3F" w:rsidRDefault="00B56D3F" w:rsidP="00B56D3F">
            <w:pPr>
              <w:pStyle w:val="ListBullet"/>
            </w:pPr>
            <w:r>
              <w:t>Process Oriented</w:t>
            </w:r>
            <w:r w:rsidR="00F039A0">
              <w:t xml:space="preserve"> (Six Sigma Green Belt)</w:t>
            </w:r>
            <w:bookmarkStart w:id="0" w:name="_GoBack"/>
            <w:bookmarkEnd w:id="0"/>
          </w:p>
          <w:p w:rsidR="00DC48B4" w:rsidRDefault="00DC48B4" w:rsidP="00B56D3F">
            <w:pPr>
              <w:pStyle w:val="ListBullet"/>
            </w:pPr>
            <w:r>
              <w:t xml:space="preserve">Collaborator and Open Minded </w:t>
            </w:r>
          </w:p>
          <w:p w:rsidR="00DC48B4" w:rsidRPr="004937AE" w:rsidRDefault="00DC48B4" w:rsidP="00B56D3F">
            <w:pPr>
              <w:pStyle w:val="ListBullet"/>
            </w:pPr>
            <w:r>
              <w:t>Bridge Business to Technical</w:t>
            </w:r>
          </w:p>
        </w:tc>
      </w:tr>
    </w:tbl>
    <w:p w:rsidR="005B1D68" w:rsidRDefault="00AC01F7" w:rsidP="009D6F5D">
      <w:pPr>
        <w:pStyle w:val="Heading1"/>
        <w:pBdr>
          <w:top w:val="single" w:sz="4" w:space="6" w:color="A6A6A6" w:themeColor="background1" w:themeShade="A6"/>
        </w:pBdr>
      </w:pPr>
      <w:sdt>
        <w:sdtPr>
          <w:alias w:val="Experience:"/>
          <w:tag w:val="Experience:"/>
          <w:id w:val="-898354009"/>
          <w:placeholder>
            <w:docPart w:val="3414C690E6DC4CB78564A2CC0DE9E34B"/>
          </w:placeholder>
          <w:temporary/>
          <w:showingPlcHdr/>
        </w:sdtPr>
        <w:sdtEndPr/>
        <w:sdtContent>
          <w:r w:rsidR="004937AE" w:rsidRPr="00AD3FD8">
            <w:t>Experience</w:t>
          </w:r>
        </w:sdtContent>
      </w:sdt>
    </w:p>
    <w:p w:rsidR="0023705D" w:rsidRPr="00D413F9" w:rsidRDefault="00DC48B4" w:rsidP="00D413F9">
      <w:pPr>
        <w:pStyle w:val="Heading3"/>
      </w:pPr>
      <w:r>
        <w:t>Dec 2011</w:t>
      </w:r>
      <w:r w:rsidR="00D413F9" w:rsidRPr="00D413F9">
        <w:t xml:space="preserve"> –</w:t>
      </w:r>
      <w:r w:rsidR="00D413F9">
        <w:t xml:space="preserve"> </w:t>
      </w:r>
      <w:r>
        <w:t>Current</w:t>
      </w:r>
    </w:p>
    <w:p w:rsidR="0023705D" w:rsidRPr="00513EFC" w:rsidRDefault="00CE5F7F" w:rsidP="00513EFC">
      <w:pPr>
        <w:pStyle w:val="Heading2"/>
      </w:pPr>
      <w:r>
        <w:t>Solution Architect</w:t>
      </w:r>
      <w:r w:rsidR="00E03F71">
        <w:t xml:space="preserve"> </w:t>
      </w:r>
      <w:r w:rsidR="0095272C">
        <w:t>/</w:t>
      </w:r>
      <w:r w:rsidR="005A4A49" w:rsidRPr="00513EFC">
        <w:t xml:space="preserve"> </w:t>
      </w:r>
      <w:r w:rsidR="00DC48B4">
        <w:rPr>
          <w:rStyle w:val="Emphasis"/>
        </w:rPr>
        <w:t>Ryder Systems Inc. | Miami, FL</w:t>
      </w:r>
    </w:p>
    <w:p w:rsidR="00CE5F7F" w:rsidRPr="00693932" w:rsidRDefault="00CE5F7F" w:rsidP="00CE5F7F">
      <w:pPr>
        <w:pStyle w:val="ListParagraph"/>
        <w:numPr>
          <w:ilvl w:val="0"/>
          <w:numId w:val="14"/>
        </w:numPr>
        <w:rPr>
          <w:sz w:val="20"/>
          <w:szCs w:val="20"/>
        </w:rPr>
      </w:pPr>
      <w:r w:rsidRPr="00693932">
        <w:rPr>
          <w:sz w:val="20"/>
          <w:szCs w:val="20"/>
        </w:rPr>
        <w:t>Held various roles including Technical Lead and Team Manager throughout while implementing many projects for the following subject areas:  Sales Taxes, Credit / Risk Management, Sales, Insurance, Product Management / Marketing, Used Vehicle Sales, Accounting Revenue Recognition.</w:t>
      </w:r>
    </w:p>
    <w:p w:rsidR="00CE5F7F" w:rsidRPr="00693932" w:rsidRDefault="00CE5F7F" w:rsidP="00CE5F7F">
      <w:pPr>
        <w:pStyle w:val="ListParagraph"/>
        <w:numPr>
          <w:ilvl w:val="0"/>
          <w:numId w:val="14"/>
        </w:numPr>
        <w:rPr>
          <w:sz w:val="20"/>
          <w:szCs w:val="20"/>
        </w:rPr>
      </w:pPr>
      <w:r w:rsidRPr="00693932">
        <w:rPr>
          <w:sz w:val="20"/>
          <w:szCs w:val="20"/>
        </w:rPr>
        <w:t>Integrated with many platforms including Sales Force</w:t>
      </w:r>
      <w:r w:rsidR="00693932">
        <w:rPr>
          <w:sz w:val="20"/>
          <w:szCs w:val="20"/>
        </w:rPr>
        <w:t>, Appian</w:t>
      </w:r>
      <w:r w:rsidRPr="00693932">
        <w:rPr>
          <w:sz w:val="20"/>
          <w:szCs w:val="20"/>
        </w:rPr>
        <w:t xml:space="preserve">, DB2, AS400, and Mainframe using a variety of techniques and tools (Web Services, SQL Integration Services, OBDC/Linked Servers, BizTalk, </w:t>
      </w:r>
      <w:proofErr w:type="gramStart"/>
      <w:r w:rsidRPr="00693932">
        <w:rPr>
          <w:sz w:val="20"/>
          <w:szCs w:val="20"/>
        </w:rPr>
        <w:t>FTP</w:t>
      </w:r>
      <w:proofErr w:type="gramEnd"/>
      <w:r w:rsidRPr="00693932">
        <w:rPr>
          <w:sz w:val="20"/>
          <w:szCs w:val="20"/>
        </w:rPr>
        <w:t>).</w:t>
      </w:r>
    </w:p>
    <w:p w:rsidR="00CE5F7F" w:rsidRPr="00693932" w:rsidRDefault="00CE5F7F" w:rsidP="00CE5F7F">
      <w:pPr>
        <w:pStyle w:val="ListParagraph"/>
        <w:numPr>
          <w:ilvl w:val="0"/>
          <w:numId w:val="14"/>
        </w:numPr>
        <w:rPr>
          <w:sz w:val="20"/>
          <w:szCs w:val="20"/>
        </w:rPr>
      </w:pPr>
      <w:r w:rsidRPr="00693932">
        <w:rPr>
          <w:sz w:val="20"/>
          <w:szCs w:val="20"/>
        </w:rPr>
        <w:t xml:space="preserve">Developed on Sales Force using Apex, Triggers, REST API, Lightning Components, Data Loading and Extraction </w:t>
      </w:r>
      <w:r w:rsidR="00377BB6">
        <w:rPr>
          <w:sz w:val="20"/>
          <w:szCs w:val="20"/>
        </w:rPr>
        <w:t xml:space="preserve">(ETL) using </w:t>
      </w:r>
      <w:proofErr w:type="spellStart"/>
      <w:r w:rsidR="00377BB6">
        <w:rPr>
          <w:sz w:val="20"/>
          <w:szCs w:val="20"/>
        </w:rPr>
        <w:t>Informatica</w:t>
      </w:r>
      <w:proofErr w:type="spellEnd"/>
      <w:r w:rsidR="00377BB6">
        <w:rPr>
          <w:sz w:val="20"/>
          <w:szCs w:val="20"/>
        </w:rPr>
        <w:t xml:space="preserve">, Microsoft Integration Services (SSIS), and </w:t>
      </w:r>
      <w:r w:rsidRPr="00693932">
        <w:rPr>
          <w:sz w:val="20"/>
          <w:szCs w:val="20"/>
        </w:rPr>
        <w:t>traditional data loader command line / xml methods.</w:t>
      </w:r>
    </w:p>
    <w:p w:rsidR="00CE5F7F" w:rsidRPr="00693932" w:rsidRDefault="00CE5F7F" w:rsidP="00CE5F7F">
      <w:pPr>
        <w:pStyle w:val="ListParagraph"/>
        <w:numPr>
          <w:ilvl w:val="0"/>
          <w:numId w:val="14"/>
        </w:numPr>
        <w:rPr>
          <w:sz w:val="20"/>
          <w:szCs w:val="20"/>
        </w:rPr>
      </w:pPr>
      <w:r w:rsidRPr="00693932">
        <w:rPr>
          <w:sz w:val="20"/>
          <w:szCs w:val="20"/>
        </w:rPr>
        <w:t>Enhance/Create/Maintain/Support large financial driven web application in .NET and SQL database using Web Services, JavaScript/JQuery, Business Objects, Server/User Controls, MS SQL Stored Procedures, Reports (SSRS)</w:t>
      </w:r>
    </w:p>
    <w:p w:rsidR="00CE5F7F" w:rsidRPr="00693932" w:rsidRDefault="00693932" w:rsidP="00CE5F7F">
      <w:pPr>
        <w:pStyle w:val="ListParagraph"/>
        <w:numPr>
          <w:ilvl w:val="0"/>
          <w:numId w:val="14"/>
        </w:numPr>
        <w:rPr>
          <w:sz w:val="20"/>
          <w:szCs w:val="20"/>
        </w:rPr>
      </w:pPr>
      <w:r>
        <w:rPr>
          <w:sz w:val="20"/>
          <w:szCs w:val="20"/>
        </w:rPr>
        <w:t xml:space="preserve">Major Projects: Revenue Recognition, </w:t>
      </w:r>
      <w:r w:rsidR="00846382">
        <w:rPr>
          <w:sz w:val="20"/>
          <w:szCs w:val="20"/>
        </w:rPr>
        <w:t xml:space="preserve">CPQ (Configure-Price-Quote), </w:t>
      </w:r>
      <w:r>
        <w:rPr>
          <w:sz w:val="20"/>
          <w:szCs w:val="20"/>
        </w:rPr>
        <w:t xml:space="preserve">Used Vehicle Sales migrated to Sales Force, Overhauled Insurance Quoting system using SaaS vendor and internal lease quoting system, Deal Approval process </w:t>
      </w:r>
      <w:r w:rsidR="00846382">
        <w:rPr>
          <w:sz w:val="20"/>
          <w:szCs w:val="20"/>
        </w:rPr>
        <w:t>and R</w:t>
      </w:r>
      <w:r>
        <w:rPr>
          <w:sz w:val="20"/>
          <w:szCs w:val="20"/>
        </w:rPr>
        <w:t>einstate logic.</w:t>
      </w:r>
    </w:p>
    <w:p w:rsidR="00D413F9" w:rsidRPr="00693932" w:rsidRDefault="00693932" w:rsidP="00CE5F7F">
      <w:pPr>
        <w:pStyle w:val="ListParagraph"/>
        <w:numPr>
          <w:ilvl w:val="0"/>
          <w:numId w:val="14"/>
        </w:numPr>
        <w:rPr>
          <w:sz w:val="20"/>
          <w:szCs w:val="20"/>
        </w:rPr>
      </w:pPr>
      <w:r w:rsidRPr="00693932">
        <w:rPr>
          <w:sz w:val="20"/>
          <w:szCs w:val="20"/>
        </w:rPr>
        <w:t>Manage SDL process; maintaining</w:t>
      </w:r>
      <w:r w:rsidR="00EF096B" w:rsidRPr="00693932">
        <w:rPr>
          <w:sz w:val="20"/>
          <w:szCs w:val="20"/>
        </w:rPr>
        <w:t xml:space="preserve"> Continuous Integration (DevOps),</w:t>
      </w:r>
      <w:r w:rsidR="00CE5F7F" w:rsidRPr="00693932">
        <w:rPr>
          <w:sz w:val="20"/>
          <w:szCs w:val="20"/>
        </w:rPr>
        <w:t xml:space="preserve"> Source Control, automated build</w:t>
      </w:r>
      <w:r w:rsidR="00EF096B" w:rsidRPr="00693932">
        <w:rPr>
          <w:sz w:val="20"/>
          <w:szCs w:val="20"/>
        </w:rPr>
        <w:t>s</w:t>
      </w:r>
      <w:r w:rsidR="00CE5F7F" w:rsidRPr="00693932">
        <w:rPr>
          <w:sz w:val="20"/>
          <w:szCs w:val="20"/>
        </w:rPr>
        <w:t>, publish process and</w:t>
      </w:r>
      <w:r>
        <w:rPr>
          <w:sz w:val="20"/>
          <w:szCs w:val="20"/>
        </w:rPr>
        <w:t xml:space="preserve"> review peer code for SOX audit, </w:t>
      </w:r>
      <w:r w:rsidRPr="00693932">
        <w:rPr>
          <w:sz w:val="20"/>
          <w:szCs w:val="20"/>
        </w:rPr>
        <w:t>analyze/review code for performance and optimization</w:t>
      </w:r>
      <w:r>
        <w:rPr>
          <w:sz w:val="20"/>
          <w:szCs w:val="20"/>
        </w:rPr>
        <w:t>.</w:t>
      </w:r>
    </w:p>
    <w:p w:rsidR="00EF096B" w:rsidRPr="00693932" w:rsidRDefault="00EF096B" w:rsidP="00CE5F7F">
      <w:pPr>
        <w:pStyle w:val="ListParagraph"/>
        <w:numPr>
          <w:ilvl w:val="0"/>
          <w:numId w:val="14"/>
        </w:numPr>
        <w:rPr>
          <w:sz w:val="20"/>
          <w:szCs w:val="20"/>
        </w:rPr>
      </w:pPr>
      <w:r w:rsidRPr="00693932">
        <w:rPr>
          <w:sz w:val="20"/>
          <w:szCs w:val="20"/>
        </w:rPr>
        <w:t>Resource Management</w:t>
      </w:r>
      <w:r w:rsidR="00693932" w:rsidRPr="00693932">
        <w:rPr>
          <w:sz w:val="20"/>
          <w:szCs w:val="20"/>
        </w:rPr>
        <w:t xml:space="preserve"> of almost 20 development resources, b</w:t>
      </w:r>
      <w:r w:rsidRPr="00693932">
        <w:rPr>
          <w:sz w:val="20"/>
          <w:szCs w:val="20"/>
        </w:rPr>
        <w:t xml:space="preserve">udgeting and </w:t>
      </w:r>
      <w:r w:rsidR="00693932" w:rsidRPr="00693932">
        <w:rPr>
          <w:sz w:val="20"/>
          <w:szCs w:val="20"/>
        </w:rPr>
        <w:t>planning, project managing various work streams, and many other business needs.</w:t>
      </w:r>
    </w:p>
    <w:p w:rsidR="00D413F9" w:rsidRPr="00D413F9" w:rsidRDefault="009050BA" w:rsidP="00D413F9">
      <w:pPr>
        <w:pStyle w:val="Heading3"/>
      </w:pPr>
      <w:r>
        <w:lastRenderedPageBreak/>
        <w:t>2010</w:t>
      </w:r>
      <w:r w:rsidR="00D413F9" w:rsidRPr="00D413F9">
        <w:t xml:space="preserve"> –</w:t>
      </w:r>
      <w:r w:rsidR="00D413F9">
        <w:t xml:space="preserve"> </w:t>
      </w:r>
      <w:r>
        <w:t>2011</w:t>
      </w:r>
    </w:p>
    <w:p w:rsidR="00D413F9" w:rsidRPr="00513EFC" w:rsidRDefault="009050BA" w:rsidP="00513EFC">
      <w:pPr>
        <w:pStyle w:val="Heading2"/>
      </w:pPr>
      <w:r>
        <w:t>Application Developer</w:t>
      </w:r>
      <w:r w:rsidR="00E03F71">
        <w:t xml:space="preserve"> </w:t>
      </w:r>
      <w:r w:rsidR="0095272C">
        <w:t>/</w:t>
      </w:r>
      <w:r w:rsidR="005A4A49" w:rsidRPr="00513EFC">
        <w:t xml:space="preserve"> </w:t>
      </w:r>
      <w:r w:rsidRPr="009050BA">
        <w:rPr>
          <w:rStyle w:val="Emphasis"/>
        </w:rPr>
        <w:t>Capital Bank</w:t>
      </w:r>
      <w:r>
        <w:rPr>
          <w:rStyle w:val="Emphasis"/>
        </w:rPr>
        <w:t>, Homestead, FL</w:t>
      </w:r>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sz w:val="20"/>
          <w:szCs w:val="20"/>
        </w:rPr>
        <w:t>Enhance/Create/Maintain/Support several web applications in .NET and SQL databases.</w:t>
      </w:r>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Maintain/Create/Modify scheduled SQL jobs, Stored Procedures, SSIS packages, and Data Warehouse.  Managed ETL process for Vendor Applications Jack Henry</w:t>
      </w:r>
      <w:r>
        <w:rPr>
          <w:rFonts w:cstheme="minorHAnsi"/>
          <w:bCs/>
          <w:sz w:val="20"/>
          <w:szCs w:val="20"/>
        </w:rPr>
        <w:t xml:space="preserve"> (AS400)</w:t>
      </w:r>
      <w:r w:rsidRPr="009050BA">
        <w:rPr>
          <w:rFonts w:cstheme="minorHAnsi"/>
          <w:bCs/>
          <w:sz w:val="20"/>
          <w:szCs w:val="20"/>
        </w:rPr>
        <w:t xml:space="preserve">, Bankers Toolbox, </w:t>
      </w:r>
      <w:proofErr w:type="spellStart"/>
      <w:r w:rsidRPr="009050BA">
        <w:rPr>
          <w:rFonts w:cstheme="minorHAnsi"/>
          <w:bCs/>
          <w:sz w:val="20"/>
          <w:szCs w:val="20"/>
        </w:rPr>
        <w:t>etc</w:t>
      </w:r>
      <w:proofErr w:type="spellEnd"/>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 xml:space="preserve">Maintained Compliance applications for </w:t>
      </w:r>
      <w:proofErr w:type="spellStart"/>
      <w:r w:rsidRPr="009050BA">
        <w:rPr>
          <w:rFonts w:cstheme="minorHAnsi"/>
          <w:bCs/>
          <w:sz w:val="20"/>
          <w:szCs w:val="20"/>
        </w:rPr>
        <w:t>Fincen</w:t>
      </w:r>
      <w:proofErr w:type="spellEnd"/>
      <w:r w:rsidRPr="009050BA">
        <w:rPr>
          <w:rFonts w:cstheme="minorHAnsi"/>
          <w:bCs/>
          <w:sz w:val="20"/>
          <w:szCs w:val="20"/>
        </w:rPr>
        <w:t xml:space="preserve"> 314, BSA/AML, SAR, SOFMAQ, OFAC</w:t>
      </w:r>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Assisted in Conversion process of Multiple Bank acquisitions creating validation scripts, system mapping scripts.</w:t>
      </w:r>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Maintain/Create/Modify Crystal Reports and Crystal Web Business Objects Enterprise</w:t>
      </w:r>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Assist Administrators with logon and other scripts to automate processes.</w:t>
      </w:r>
    </w:p>
    <w:p w:rsidR="009050BA" w:rsidRPr="009050BA"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Vendor applications Jack Henry/</w:t>
      </w:r>
      <w:proofErr w:type="spellStart"/>
      <w:r w:rsidRPr="009050BA">
        <w:rPr>
          <w:rFonts w:cstheme="minorHAnsi"/>
          <w:bCs/>
          <w:sz w:val="20"/>
          <w:szCs w:val="20"/>
        </w:rPr>
        <w:t>Silverlake</w:t>
      </w:r>
      <w:proofErr w:type="spellEnd"/>
      <w:r w:rsidRPr="009050BA">
        <w:rPr>
          <w:rFonts w:cstheme="minorHAnsi"/>
          <w:bCs/>
          <w:sz w:val="20"/>
          <w:szCs w:val="20"/>
        </w:rPr>
        <w:t xml:space="preserve">, Bankers Toolbox, ERM, Diebold-ERAS, </w:t>
      </w:r>
      <w:proofErr w:type="spellStart"/>
      <w:r w:rsidRPr="009050BA">
        <w:rPr>
          <w:rFonts w:cstheme="minorHAnsi"/>
          <w:bCs/>
          <w:sz w:val="20"/>
          <w:szCs w:val="20"/>
        </w:rPr>
        <w:t>Lexsis-Nexsis</w:t>
      </w:r>
      <w:proofErr w:type="spellEnd"/>
    </w:p>
    <w:p w:rsidR="009050BA" w:rsidRPr="009050BA" w:rsidRDefault="009050BA" w:rsidP="009050BA">
      <w:pPr>
        <w:pStyle w:val="ListParagraph"/>
        <w:numPr>
          <w:ilvl w:val="0"/>
          <w:numId w:val="18"/>
        </w:numPr>
        <w:spacing w:after="0"/>
        <w:rPr>
          <w:rFonts w:cstheme="minorHAnsi"/>
          <w:bCs/>
          <w:sz w:val="20"/>
          <w:szCs w:val="20"/>
        </w:rPr>
      </w:pPr>
      <w:r w:rsidRPr="009050BA">
        <w:rPr>
          <w:rFonts w:cstheme="minorHAnsi"/>
          <w:bCs/>
          <w:sz w:val="20"/>
          <w:szCs w:val="20"/>
        </w:rPr>
        <w:t xml:space="preserve">Administration of Web Servers, SharePoint, and </w:t>
      </w:r>
      <w:proofErr w:type="spellStart"/>
      <w:r w:rsidRPr="009050BA">
        <w:rPr>
          <w:rFonts w:cstheme="minorHAnsi"/>
          <w:bCs/>
          <w:sz w:val="20"/>
          <w:szCs w:val="20"/>
        </w:rPr>
        <w:t>DotNetNuke</w:t>
      </w:r>
      <w:proofErr w:type="spellEnd"/>
      <w:r w:rsidRPr="009050BA">
        <w:rPr>
          <w:rFonts w:cstheme="minorHAnsi"/>
          <w:bCs/>
          <w:sz w:val="20"/>
          <w:szCs w:val="20"/>
        </w:rPr>
        <w:t>.</w:t>
      </w:r>
    </w:p>
    <w:p w:rsidR="00D413F9" w:rsidRPr="008C0A4C" w:rsidRDefault="009050BA" w:rsidP="009050BA">
      <w:pPr>
        <w:pStyle w:val="ListParagraph"/>
        <w:numPr>
          <w:ilvl w:val="0"/>
          <w:numId w:val="18"/>
        </w:numPr>
        <w:spacing w:after="0"/>
        <w:rPr>
          <w:rFonts w:cstheme="minorHAnsi"/>
          <w:b/>
          <w:bCs/>
          <w:sz w:val="20"/>
          <w:szCs w:val="20"/>
        </w:rPr>
      </w:pPr>
      <w:r w:rsidRPr="009050BA">
        <w:rPr>
          <w:rFonts w:cstheme="minorHAnsi"/>
          <w:bCs/>
          <w:sz w:val="20"/>
          <w:szCs w:val="20"/>
        </w:rPr>
        <w:t>Administration of SQL Database servers.  Adding groups, maintain jobs, optimizing/monitoring performance, and disaster recovery.</w:t>
      </w:r>
    </w:p>
    <w:p w:rsidR="008C0A4C" w:rsidRPr="008C0A4C" w:rsidRDefault="008C0A4C" w:rsidP="008C0A4C">
      <w:pPr>
        <w:pStyle w:val="ListParagraph"/>
        <w:spacing w:after="0"/>
        <w:rPr>
          <w:rFonts w:cstheme="minorHAnsi"/>
          <w:b/>
          <w:bCs/>
          <w:sz w:val="20"/>
          <w:szCs w:val="20"/>
        </w:rPr>
      </w:pPr>
    </w:p>
    <w:p w:rsidR="008C0A4C" w:rsidRPr="00D413F9" w:rsidRDefault="008C0A4C" w:rsidP="008C0A4C">
      <w:pPr>
        <w:pStyle w:val="Heading3"/>
      </w:pPr>
      <w:r>
        <w:t>2008</w:t>
      </w:r>
      <w:r w:rsidRPr="00D413F9">
        <w:t xml:space="preserve"> –</w:t>
      </w:r>
      <w:r>
        <w:t xml:space="preserve"> 2010</w:t>
      </w:r>
    </w:p>
    <w:p w:rsidR="008C0A4C" w:rsidRPr="00513EFC" w:rsidRDefault="008C0A4C" w:rsidP="008C0A4C">
      <w:pPr>
        <w:pStyle w:val="Heading2"/>
      </w:pPr>
      <w:r>
        <w:t>Web Developer /</w:t>
      </w:r>
      <w:r w:rsidRPr="00513EFC">
        <w:t xml:space="preserve"> </w:t>
      </w:r>
      <w:r w:rsidRPr="008C0A4C">
        <w:rPr>
          <w:rStyle w:val="Emphasis"/>
        </w:rPr>
        <w:t>Physicians Development Program</w:t>
      </w:r>
      <w:r>
        <w:rPr>
          <w:rStyle w:val="Emphasis"/>
        </w:rPr>
        <w:t>, Miami, FL</w:t>
      </w:r>
    </w:p>
    <w:p w:rsidR="008C0A4C" w:rsidRPr="008C0A4C" w:rsidRDefault="008C0A4C" w:rsidP="008C0A4C">
      <w:pPr>
        <w:pStyle w:val="ListParagraph"/>
        <w:numPr>
          <w:ilvl w:val="0"/>
          <w:numId w:val="19"/>
        </w:numPr>
        <w:spacing w:after="0"/>
        <w:rPr>
          <w:rFonts w:cstheme="minorHAnsi"/>
          <w:sz w:val="20"/>
          <w:szCs w:val="20"/>
        </w:rPr>
      </w:pPr>
      <w:r w:rsidRPr="008C0A4C">
        <w:rPr>
          <w:rFonts w:cstheme="minorHAnsi"/>
          <w:sz w:val="20"/>
          <w:szCs w:val="20"/>
        </w:rPr>
        <w:t xml:space="preserve">Responsible for the platform development of automated survey and </w:t>
      </w:r>
      <w:r>
        <w:rPr>
          <w:rFonts w:cstheme="minorHAnsi"/>
          <w:sz w:val="20"/>
          <w:szCs w:val="20"/>
        </w:rPr>
        <w:t>analytics web based application.</w:t>
      </w:r>
    </w:p>
    <w:p w:rsidR="008C0A4C" w:rsidRPr="008C0A4C" w:rsidRDefault="008C0A4C" w:rsidP="008C0A4C">
      <w:pPr>
        <w:pStyle w:val="ListParagraph"/>
        <w:numPr>
          <w:ilvl w:val="0"/>
          <w:numId w:val="19"/>
        </w:numPr>
        <w:spacing w:after="0"/>
        <w:rPr>
          <w:rFonts w:cstheme="minorHAnsi"/>
          <w:sz w:val="20"/>
          <w:szCs w:val="20"/>
        </w:rPr>
      </w:pPr>
      <w:r w:rsidRPr="008C0A4C">
        <w:rPr>
          <w:rFonts w:cstheme="minorHAnsi"/>
          <w:sz w:val="20"/>
          <w:szCs w:val="20"/>
        </w:rPr>
        <w:t>Project Managed new re-write, Gathered requirements, Modeled Business Logic, Workflow/Processes, Database, and Class diagrams using Visio and Visual Studio.</w:t>
      </w:r>
    </w:p>
    <w:p w:rsidR="008C0A4C" w:rsidRPr="008C0A4C" w:rsidRDefault="008C0A4C" w:rsidP="008C0A4C">
      <w:pPr>
        <w:pStyle w:val="ListParagraph"/>
        <w:numPr>
          <w:ilvl w:val="0"/>
          <w:numId w:val="19"/>
        </w:numPr>
        <w:spacing w:after="0"/>
        <w:rPr>
          <w:rFonts w:cstheme="minorHAnsi"/>
          <w:sz w:val="20"/>
          <w:szCs w:val="20"/>
        </w:rPr>
      </w:pPr>
      <w:r w:rsidRPr="008C0A4C">
        <w:rPr>
          <w:rFonts w:cstheme="minorHAnsi"/>
          <w:sz w:val="20"/>
          <w:szCs w:val="20"/>
        </w:rPr>
        <w:t>Designed new Database structure, stored procedures, triggers and functions for new system.</w:t>
      </w:r>
    </w:p>
    <w:p w:rsidR="008C0A4C" w:rsidRPr="008C0A4C" w:rsidRDefault="008C0A4C" w:rsidP="008C0A4C">
      <w:pPr>
        <w:pStyle w:val="ListParagraph"/>
        <w:numPr>
          <w:ilvl w:val="0"/>
          <w:numId w:val="19"/>
        </w:numPr>
        <w:spacing w:after="0"/>
        <w:rPr>
          <w:rFonts w:cstheme="minorHAnsi"/>
          <w:sz w:val="20"/>
          <w:szCs w:val="20"/>
        </w:rPr>
      </w:pPr>
      <w:r w:rsidRPr="008C0A4C">
        <w:rPr>
          <w:rFonts w:cstheme="minorHAnsi"/>
          <w:sz w:val="20"/>
          <w:szCs w:val="20"/>
        </w:rPr>
        <w:t>Developed web application from ground up using .NET and VB.  AJAX functionality and User Interface design as well.</w:t>
      </w:r>
    </w:p>
    <w:p w:rsidR="008C0A4C" w:rsidRPr="008C0A4C" w:rsidRDefault="008C0A4C" w:rsidP="008C0A4C">
      <w:pPr>
        <w:pStyle w:val="ListParagraph"/>
        <w:numPr>
          <w:ilvl w:val="0"/>
          <w:numId w:val="19"/>
        </w:numPr>
        <w:spacing w:after="0"/>
        <w:rPr>
          <w:rFonts w:cstheme="minorHAnsi"/>
          <w:sz w:val="20"/>
          <w:szCs w:val="20"/>
        </w:rPr>
      </w:pPr>
      <w:r w:rsidRPr="008C0A4C">
        <w:rPr>
          <w:rFonts w:cstheme="minorHAnsi"/>
          <w:sz w:val="20"/>
          <w:szCs w:val="20"/>
        </w:rPr>
        <w:t>Implemented automated reporting system using SQL and MS Reporting Services (SSRS).</w:t>
      </w:r>
    </w:p>
    <w:p w:rsidR="008C0A4C" w:rsidRPr="008C0A4C" w:rsidRDefault="008C0A4C" w:rsidP="008C0A4C">
      <w:pPr>
        <w:pStyle w:val="ListParagraph"/>
        <w:numPr>
          <w:ilvl w:val="0"/>
          <w:numId w:val="19"/>
        </w:numPr>
        <w:spacing w:after="0"/>
        <w:rPr>
          <w:rFonts w:cstheme="minorHAnsi"/>
          <w:sz w:val="20"/>
          <w:szCs w:val="20"/>
        </w:rPr>
      </w:pPr>
      <w:r w:rsidRPr="008C0A4C">
        <w:rPr>
          <w:rFonts w:cstheme="minorHAnsi"/>
          <w:sz w:val="20"/>
          <w:szCs w:val="20"/>
        </w:rPr>
        <w:t>Migrated office from old accounting method</w:t>
      </w:r>
      <w:r>
        <w:rPr>
          <w:rFonts w:cstheme="minorHAnsi"/>
          <w:sz w:val="20"/>
          <w:szCs w:val="20"/>
        </w:rPr>
        <w:t xml:space="preserve"> / software</w:t>
      </w:r>
      <w:r w:rsidRPr="008C0A4C">
        <w:rPr>
          <w:rFonts w:cstheme="minorHAnsi"/>
          <w:sz w:val="20"/>
          <w:szCs w:val="20"/>
        </w:rPr>
        <w:t xml:space="preserve"> to Microsoft Accounting platform, trained users, established workflow for end users</w:t>
      </w:r>
      <w:r>
        <w:rPr>
          <w:rFonts w:cstheme="minorHAnsi"/>
          <w:sz w:val="20"/>
          <w:szCs w:val="20"/>
        </w:rPr>
        <w:t>, and add</w:t>
      </w:r>
      <w:r w:rsidR="00353794">
        <w:rPr>
          <w:rFonts w:cstheme="minorHAnsi"/>
          <w:sz w:val="20"/>
          <w:szCs w:val="20"/>
        </w:rPr>
        <w:t>ed</w:t>
      </w:r>
      <w:r>
        <w:rPr>
          <w:rFonts w:cstheme="minorHAnsi"/>
          <w:sz w:val="20"/>
          <w:szCs w:val="20"/>
        </w:rPr>
        <w:t xml:space="preserve"> small customization to application for process automation from survey system</w:t>
      </w:r>
      <w:r w:rsidRPr="008C0A4C">
        <w:rPr>
          <w:rFonts w:cstheme="minorHAnsi"/>
          <w:sz w:val="20"/>
          <w:szCs w:val="20"/>
        </w:rPr>
        <w:t>.</w:t>
      </w:r>
    </w:p>
    <w:p w:rsidR="008C0A4C" w:rsidRPr="005F3F9F" w:rsidRDefault="008C0A4C" w:rsidP="008C0A4C">
      <w:pPr>
        <w:pStyle w:val="ListParagraph"/>
        <w:numPr>
          <w:ilvl w:val="0"/>
          <w:numId w:val="19"/>
        </w:numPr>
        <w:spacing w:after="0"/>
        <w:rPr>
          <w:rFonts w:cstheme="minorHAnsi"/>
          <w:b/>
          <w:bCs/>
          <w:sz w:val="20"/>
          <w:szCs w:val="20"/>
        </w:rPr>
      </w:pPr>
      <w:proofErr w:type="gramStart"/>
      <w:r w:rsidRPr="008C0A4C">
        <w:rPr>
          <w:rFonts w:cstheme="minorHAnsi"/>
          <w:sz w:val="20"/>
          <w:szCs w:val="20"/>
        </w:rPr>
        <w:t>Migrated</w:t>
      </w:r>
      <w:proofErr w:type="gramEnd"/>
      <w:r w:rsidRPr="008C0A4C">
        <w:rPr>
          <w:rFonts w:cstheme="minorHAnsi"/>
          <w:sz w:val="20"/>
          <w:szCs w:val="20"/>
        </w:rPr>
        <w:t xml:space="preserve"> several hardware servers onto VMWare Server.  Helped establish better network topology and security for firewall, content management, email security, etc.</w:t>
      </w:r>
    </w:p>
    <w:p w:rsidR="005F3F9F" w:rsidRDefault="005F3F9F" w:rsidP="005F3F9F">
      <w:pPr>
        <w:spacing w:after="0"/>
        <w:rPr>
          <w:rFonts w:cstheme="minorHAnsi"/>
          <w:b/>
          <w:bCs/>
          <w:sz w:val="20"/>
          <w:szCs w:val="20"/>
        </w:rPr>
      </w:pPr>
    </w:p>
    <w:p w:rsidR="005F3F9F" w:rsidRPr="00D413F9" w:rsidRDefault="005F3F9F" w:rsidP="005F3F9F">
      <w:pPr>
        <w:pStyle w:val="Heading3"/>
      </w:pPr>
      <w:r>
        <w:t>2007</w:t>
      </w:r>
      <w:r w:rsidRPr="00D413F9">
        <w:t xml:space="preserve"> –</w:t>
      </w:r>
      <w:r>
        <w:t xml:space="preserve"> 2008</w:t>
      </w:r>
    </w:p>
    <w:p w:rsidR="005F3F9F" w:rsidRPr="00513EFC" w:rsidRDefault="005F3F9F" w:rsidP="005F3F9F">
      <w:pPr>
        <w:pStyle w:val="Heading2"/>
      </w:pPr>
      <w:r>
        <w:t>Database Administrator /</w:t>
      </w:r>
      <w:r w:rsidRPr="00513EFC">
        <w:t xml:space="preserve"> </w:t>
      </w:r>
      <w:r w:rsidRPr="005F3F9F">
        <w:rPr>
          <w:rStyle w:val="Emphasis"/>
        </w:rPr>
        <w:t>Switchboard of Miami</w:t>
      </w:r>
      <w:r>
        <w:rPr>
          <w:rStyle w:val="Emphasis"/>
        </w:rPr>
        <w:t>, Miami, FL</w:t>
      </w:r>
    </w:p>
    <w:p w:rsidR="005F3F9F" w:rsidRPr="005F3F9F" w:rsidRDefault="005F3F9F" w:rsidP="005F3F9F">
      <w:pPr>
        <w:pStyle w:val="ListParagraph"/>
        <w:numPr>
          <w:ilvl w:val="0"/>
          <w:numId w:val="20"/>
        </w:numPr>
        <w:spacing w:after="0"/>
        <w:rPr>
          <w:rFonts w:cstheme="minorHAnsi"/>
          <w:sz w:val="20"/>
          <w:szCs w:val="20"/>
        </w:rPr>
      </w:pPr>
      <w:r w:rsidRPr="005F3F9F">
        <w:rPr>
          <w:rFonts w:cstheme="minorHAnsi"/>
          <w:sz w:val="20"/>
          <w:szCs w:val="20"/>
        </w:rPr>
        <w:t>Managed SQL Database for Call Center database and for customized reports using MS Reporting Services and Business Intelligence.  Loaded data from various sources during ETL.</w:t>
      </w:r>
    </w:p>
    <w:p w:rsidR="005F3F9F" w:rsidRPr="005F3F9F" w:rsidRDefault="005F3F9F" w:rsidP="005F3F9F">
      <w:pPr>
        <w:pStyle w:val="ListParagraph"/>
        <w:numPr>
          <w:ilvl w:val="0"/>
          <w:numId w:val="20"/>
        </w:numPr>
        <w:spacing w:after="0"/>
        <w:rPr>
          <w:rFonts w:cstheme="minorHAnsi"/>
          <w:sz w:val="20"/>
          <w:szCs w:val="20"/>
        </w:rPr>
      </w:pPr>
      <w:r w:rsidRPr="005F3F9F">
        <w:rPr>
          <w:rFonts w:cstheme="minorHAnsi"/>
          <w:sz w:val="20"/>
          <w:szCs w:val="20"/>
        </w:rPr>
        <w:t xml:space="preserve">Managed </w:t>
      </w:r>
      <w:proofErr w:type="spellStart"/>
      <w:r w:rsidRPr="005F3F9F">
        <w:rPr>
          <w:rFonts w:cstheme="minorHAnsi"/>
          <w:sz w:val="20"/>
          <w:szCs w:val="20"/>
        </w:rPr>
        <w:t>Televantage</w:t>
      </w:r>
      <w:proofErr w:type="spellEnd"/>
      <w:r w:rsidRPr="005F3F9F">
        <w:rPr>
          <w:rFonts w:cstheme="minorHAnsi"/>
          <w:sz w:val="20"/>
          <w:szCs w:val="20"/>
        </w:rPr>
        <w:t xml:space="preserve"> call center IVR and maintained auto attendants, queues, &amp; call routing. </w:t>
      </w:r>
    </w:p>
    <w:p w:rsidR="005F3F9F" w:rsidRPr="005F3F9F" w:rsidRDefault="005F3F9F" w:rsidP="005F3F9F">
      <w:pPr>
        <w:pStyle w:val="ListParagraph"/>
        <w:numPr>
          <w:ilvl w:val="0"/>
          <w:numId w:val="20"/>
        </w:numPr>
        <w:spacing w:after="0"/>
        <w:rPr>
          <w:rFonts w:cstheme="minorHAnsi"/>
          <w:sz w:val="20"/>
          <w:szCs w:val="20"/>
        </w:rPr>
      </w:pPr>
      <w:r w:rsidRPr="005F3F9F">
        <w:rPr>
          <w:rFonts w:cstheme="minorHAnsi"/>
          <w:sz w:val="20"/>
          <w:szCs w:val="20"/>
        </w:rPr>
        <w:t xml:space="preserve">Assisted with Network Maintenance of Active Directory, Group Policy, Exchange Server, and VMWare Server.  Increased security on network by utilizing </w:t>
      </w:r>
      <w:r>
        <w:rPr>
          <w:rFonts w:cstheme="minorHAnsi"/>
          <w:sz w:val="20"/>
          <w:szCs w:val="20"/>
        </w:rPr>
        <w:t>GPO</w:t>
      </w:r>
      <w:r w:rsidRPr="005F3F9F">
        <w:rPr>
          <w:rFonts w:cstheme="minorHAnsi"/>
          <w:sz w:val="20"/>
          <w:szCs w:val="20"/>
        </w:rPr>
        <w:t xml:space="preserve"> and removing permissions.</w:t>
      </w:r>
    </w:p>
    <w:p w:rsidR="005F3F9F" w:rsidRPr="005F3F9F" w:rsidRDefault="005F3F9F" w:rsidP="005F3F9F">
      <w:pPr>
        <w:pStyle w:val="ListParagraph"/>
        <w:numPr>
          <w:ilvl w:val="0"/>
          <w:numId w:val="20"/>
        </w:numPr>
        <w:spacing w:after="0"/>
        <w:rPr>
          <w:rFonts w:cstheme="minorHAnsi"/>
          <w:sz w:val="20"/>
          <w:szCs w:val="20"/>
        </w:rPr>
      </w:pPr>
      <w:r w:rsidRPr="005F3F9F">
        <w:rPr>
          <w:rFonts w:cstheme="minorHAnsi"/>
          <w:sz w:val="20"/>
          <w:szCs w:val="20"/>
        </w:rPr>
        <w:t xml:space="preserve">Implemented open source portal </w:t>
      </w:r>
      <w:proofErr w:type="spellStart"/>
      <w:r w:rsidRPr="005F3F9F">
        <w:rPr>
          <w:rFonts w:cstheme="minorHAnsi"/>
          <w:sz w:val="20"/>
          <w:szCs w:val="20"/>
        </w:rPr>
        <w:t>DotNetNuke</w:t>
      </w:r>
      <w:proofErr w:type="spellEnd"/>
      <w:r w:rsidRPr="005F3F9F">
        <w:rPr>
          <w:rFonts w:cstheme="minorHAnsi"/>
          <w:sz w:val="20"/>
          <w:szCs w:val="20"/>
        </w:rPr>
        <w:t xml:space="preserve"> and configured system for company intranet. Using VB &amp; .NET, edited and customized look and functionality. </w:t>
      </w:r>
    </w:p>
    <w:p w:rsidR="005F3F9F" w:rsidRPr="005F3F9F" w:rsidRDefault="005F3F9F" w:rsidP="005F3F9F">
      <w:pPr>
        <w:pStyle w:val="ListParagraph"/>
        <w:numPr>
          <w:ilvl w:val="0"/>
          <w:numId w:val="20"/>
        </w:numPr>
        <w:spacing w:after="0"/>
        <w:rPr>
          <w:rFonts w:cstheme="minorHAnsi"/>
          <w:sz w:val="20"/>
          <w:szCs w:val="20"/>
        </w:rPr>
      </w:pPr>
      <w:r w:rsidRPr="005F3F9F">
        <w:rPr>
          <w:rFonts w:cstheme="minorHAnsi"/>
          <w:sz w:val="20"/>
          <w:szCs w:val="20"/>
        </w:rPr>
        <w:t xml:space="preserve">Maintained </w:t>
      </w:r>
      <w:proofErr w:type="spellStart"/>
      <w:r w:rsidRPr="005F3F9F">
        <w:rPr>
          <w:rFonts w:cstheme="minorHAnsi"/>
          <w:sz w:val="20"/>
          <w:szCs w:val="20"/>
        </w:rPr>
        <w:t>Watchguard</w:t>
      </w:r>
      <w:proofErr w:type="spellEnd"/>
      <w:r w:rsidRPr="005F3F9F">
        <w:rPr>
          <w:rFonts w:cstheme="minorHAnsi"/>
          <w:sz w:val="20"/>
          <w:szCs w:val="20"/>
        </w:rPr>
        <w:t xml:space="preserve"> and </w:t>
      </w:r>
      <w:proofErr w:type="spellStart"/>
      <w:r w:rsidRPr="005F3F9F">
        <w:rPr>
          <w:rFonts w:cstheme="minorHAnsi"/>
          <w:sz w:val="20"/>
          <w:szCs w:val="20"/>
        </w:rPr>
        <w:t>Sonicwall</w:t>
      </w:r>
      <w:proofErr w:type="spellEnd"/>
      <w:r w:rsidRPr="005F3F9F">
        <w:rPr>
          <w:rFonts w:cstheme="minorHAnsi"/>
          <w:sz w:val="20"/>
          <w:szCs w:val="20"/>
        </w:rPr>
        <w:t xml:space="preserve"> firewall and policies.</w:t>
      </w:r>
    </w:p>
    <w:p w:rsidR="005F3F9F" w:rsidRPr="005F3F9F" w:rsidRDefault="005F3F9F" w:rsidP="005F3F9F">
      <w:pPr>
        <w:pStyle w:val="ListParagraph"/>
        <w:numPr>
          <w:ilvl w:val="0"/>
          <w:numId w:val="20"/>
        </w:numPr>
        <w:spacing w:after="0"/>
        <w:rPr>
          <w:rFonts w:cstheme="minorHAnsi"/>
          <w:b/>
          <w:bCs/>
          <w:sz w:val="20"/>
          <w:szCs w:val="20"/>
        </w:rPr>
      </w:pPr>
      <w:r w:rsidRPr="005F3F9F">
        <w:rPr>
          <w:rFonts w:cstheme="minorHAnsi"/>
          <w:sz w:val="20"/>
          <w:szCs w:val="20"/>
        </w:rPr>
        <w:t xml:space="preserve">Administered </w:t>
      </w:r>
      <w:proofErr w:type="spellStart"/>
      <w:r w:rsidRPr="005F3F9F">
        <w:rPr>
          <w:rFonts w:cstheme="minorHAnsi"/>
          <w:sz w:val="20"/>
          <w:szCs w:val="20"/>
        </w:rPr>
        <w:t>Visionlink</w:t>
      </w:r>
      <w:proofErr w:type="spellEnd"/>
      <w:r w:rsidRPr="005F3F9F">
        <w:rPr>
          <w:rFonts w:cstheme="minorHAnsi"/>
          <w:sz w:val="20"/>
          <w:szCs w:val="20"/>
        </w:rPr>
        <w:t xml:space="preserve"> Tapestry (Non-Profit I&amp;R) as a sysop.</w:t>
      </w:r>
    </w:p>
    <w:p w:rsidR="005F3F9F" w:rsidRDefault="005F3F9F" w:rsidP="005F3F9F">
      <w:pPr>
        <w:spacing w:after="0"/>
        <w:rPr>
          <w:rFonts w:cstheme="minorHAnsi"/>
          <w:b/>
          <w:bCs/>
          <w:sz w:val="20"/>
          <w:szCs w:val="20"/>
        </w:rPr>
      </w:pPr>
    </w:p>
    <w:p w:rsidR="005F3F9F" w:rsidRPr="00D413F9" w:rsidRDefault="005F3F9F" w:rsidP="005F3F9F">
      <w:pPr>
        <w:pStyle w:val="Heading3"/>
      </w:pPr>
      <w:r>
        <w:t>2006</w:t>
      </w:r>
      <w:r w:rsidRPr="00D413F9">
        <w:t xml:space="preserve"> –</w:t>
      </w:r>
      <w:r>
        <w:t xml:space="preserve"> 2009</w:t>
      </w:r>
    </w:p>
    <w:p w:rsidR="005F3F9F" w:rsidRPr="00513EFC" w:rsidRDefault="005F3F9F" w:rsidP="005F3F9F">
      <w:pPr>
        <w:pStyle w:val="Heading2"/>
      </w:pPr>
      <w:r>
        <w:t>Developer / IT Manager /</w:t>
      </w:r>
      <w:r w:rsidRPr="00513EFC">
        <w:t xml:space="preserve"> </w:t>
      </w:r>
      <w:proofErr w:type="spellStart"/>
      <w:r w:rsidRPr="005F3F9F">
        <w:rPr>
          <w:rStyle w:val="Emphasis"/>
        </w:rPr>
        <w:t>Netrithms</w:t>
      </w:r>
      <w:proofErr w:type="spellEnd"/>
      <w:r w:rsidRPr="005F3F9F">
        <w:rPr>
          <w:rStyle w:val="Emphasis"/>
        </w:rPr>
        <w:t xml:space="preserve"> Inc.</w:t>
      </w:r>
      <w:r>
        <w:rPr>
          <w:rStyle w:val="Emphasis"/>
        </w:rPr>
        <w:t>, Miami, FL</w:t>
      </w:r>
    </w:p>
    <w:p w:rsidR="005F3F9F" w:rsidRPr="005F3F9F" w:rsidRDefault="005F3F9F" w:rsidP="005F3F9F">
      <w:pPr>
        <w:pStyle w:val="ListParagraph"/>
        <w:numPr>
          <w:ilvl w:val="0"/>
          <w:numId w:val="21"/>
        </w:numPr>
        <w:spacing w:after="0"/>
        <w:rPr>
          <w:rFonts w:cstheme="minorHAnsi"/>
          <w:b/>
          <w:bCs/>
          <w:sz w:val="20"/>
          <w:szCs w:val="20"/>
        </w:rPr>
      </w:pPr>
      <w:r w:rsidRPr="005F3F9F">
        <w:rPr>
          <w:rFonts w:cstheme="minorHAnsi"/>
          <w:sz w:val="20"/>
          <w:szCs w:val="20"/>
        </w:rPr>
        <w:t xml:space="preserve">On a consulting basis implemented various systems including but not limited to, Windows Active Directory Network, Microsoft CRM, Microsoft SQL, Reporting Services, DTS, Digital Surveillance system, Developed Websites, Graphics and Functionality using VB &amp; C#, </w:t>
      </w:r>
      <w:proofErr w:type="spellStart"/>
      <w:r w:rsidRPr="005F3F9F">
        <w:rPr>
          <w:rFonts w:cstheme="minorHAnsi"/>
          <w:sz w:val="20"/>
          <w:szCs w:val="20"/>
        </w:rPr>
        <w:t>Sharepoint</w:t>
      </w:r>
      <w:proofErr w:type="spellEnd"/>
      <w:r w:rsidRPr="005F3F9F">
        <w:rPr>
          <w:rFonts w:cstheme="minorHAnsi"/>
          <w:sz w:val="20"/>
          <w:szCs w:val="20"/>
        </w:rPr>
        <w:t xml:space="preserve">, Exchange Server, </w:t>
      </w:r>
      <w:proofErr w:type="spellStart"/>
      <w:r w:rsidRPr="005F3F9F">
        <w:rPr>
          <w:rFonts w:cstheme="minorHAnsi"/>
          <w:sz w:val="20"/>
          <w:szCs w:val="20"/>
        </w:rPr>
        <w:t>Merak</w:t>
      </w:r>
      <w:proofErr w:type="spellEnd"/>
      <w:r w:rsidRPr="005F3F9F">
        <w:rPr>
          <w:rFonts w:cstheme="minorHAnsi"/>
          <w:sz w:val="20"/>
          <w:szCs w:val="20"/>
        </w:rPr>
        <w:t xml:space="preserve"> Mail Server, Firewall Systems (</w:t>
      </w:r>
      <w:proofErr w:type="spellStart"/>
      <w:r w:rsidRPr="005F3F9F">
        <w:rPr>
          <w:rFonts w:cstheme="minorHAnsi"/>
          <w:sz w:val="20"/>
          <w:szCs w:val="20"/>
        </w:rPr>
        <w:t>Watchguard</w:t>
      </w:r>
      <w:proofErr w:type="spellEnd"/>
      <w:r w:rsidRPr="005F3F9F">
        <w:rPr>
          <w:rFonts w:cstheme="minorHAnsi"/>
          <w:sz w:val="20"/>
          <w:szCs w:val="20"/>
        </w:rPr>
        <w:t xml:space="preserve">, </w:t>
      </w:r>
      <w:proofErr w:type="spellStart"/>
      <w:r w:rsidRPr="005F3F9F">
        <w:rPr>
          <w:rFonts w:cstheme="minorHAnsi"/>
          <w:sz w:val="20"/>
          <w:szCs w:val="20"/>
        </w:rPr>
        <w:t>Sonicwall</w:t>
      </w:r>
      <w:proofErr w:type="spellEnd"/>
      <w:r w:rsidRPr="005F3F9F">
        <w:rPr>
          <w:rFonts w:cstheme="minorHAnsi"/>
          <w:sz w:val="20"/>
          <w:szCs w:val="20"/>
        </w:rPr>
        <w:t xml:space="preserve"> &amp; Cisco PIX), etc. Managed various clients IT systems, budgets, requirements, and needs.</w:t>
      </w:r>
    </w:p>
    <w:p w:rsidR="005F3F9F" w:rsidRDefault="005F3F9F" w:rsidP="005F3F9F">
      <w:pPr>
        <w:pStyle w:val="ListParagraph"/>
        <w:spacing w:after="0"/>
        <w:rPr>
          <w:rFonts w:cstheme="minorHAnsi"/>
          <w:b/>
          <w:bCs/>
          <w:sz w:val="20"/>
          <w:szCs w:val="20"/>
        </w:rPr>
      </w:pPr>
    </w:p>
    <w:p w:rsidR="005F3F9F" w:rsidRPr="00D413F9" w:rsidRDefault="005F3F9F" w:rsidP="005F3F9F">
      <w:pPr>
        <w:pStyle w:val="Heading3"/>
      </w:pPr>
      <w:r>
        <w:t>2003</w:t>
      </w:r>
      <w:r w:rsidRPr="00D413F9">
        <w:t xml:space="preserve"> –</w:t>
      </w:r>
      <w:r>
        <w:t xml:space="preserve"> 2006</w:t>
      </w:r>
    </w:p>
    <w:p w:rsidR="005F3F9F" w:rsidRPr="00513EFC" w:rsidRDefault="005F3F9F" w:rsidP="005F3F9F">
      <w:pPr>
        <w:pStyle w:val="Heading2"/>
      </w:pPr>
      <w:r>
        <w:t>IT Manager /</w:t>
      </w:r>
      <w:r w:rsidRPr="00513EFC">
        <w:t xml:space="preserve"> </w:t>
      </w:r>
      <w:proofErr w:type="spellStart"/>
      <w:r>
        <w:rPr>
          <w:rStyle w:val="Emphasis"/>
        </w:rPr>
        <w:t>Belzona</w:t>
      </w:r>
      <w:proofErr w:type="spellEnd"/>
      <w:r w:rsidRPr="005F3F9F">
        <w:rPr>
          <w:rStyle w:val="Emphasis"/>
        </w:rPr>
        <w:t xml:space="preserve"> Inc.</w:t>
      </w:r>
      <w:r>
        <w:rPr>
          <w:rStyle w:val="Emphasis"/>
        </w:rPr>
        <w:t>, Miami, FL</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Managed IT Departments in UK and US for 5-6 employees.</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Aligned IT goals and strategy of the company with departmental business plans.</w:t>
      </w:r>
    </w:p>
    <w:p w:rsidR="005F3F9F" w:rsidRPr="005F3F9F" w:rsidRDefault="005F3F9F" w:rsidP="005F3F9F">
      <w:pPr>
        <w:pStyle w:val="ListParagraph"/>
        <w:numPr>
          <w:ilvl w:val="0"/>
          <w:numId w:val="21"/>
        </w:numPr>
        <w:spacing w:after="0"/>
        <w:rPr>
          <w:rFonts w:cstheme="minorHAnsi"/>
          <w:sz w:val="20"/>
          <w:szCs w:val="20"/>
        </w:rPr>
      </w:pPr>
      <w:r>
        <w:rPr>
          <w:rFonts w:cstheme="minorHAnsi"/>
          <w:sz w:val="20"/>
          <w:szCs w:val="20"/>
        </w:rPr>
        <w:t>I</w:t>
      </w:r>
      <w:r w:rsidRPr="005F3F9F">
        <w:rPr>
          <w:rFonts w:cstheme="minorHAnsi"/>
          <w:sz w:val="20"/>
          <w:szCs w:val="20"/>
        </w:rPr>
        <w:t>mplementation of integrating windows domain networks across company utilizing VPN.</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Managed installation of Voice over IP 3Com NBX for Miami office to merge with hardware in UK.</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lastRenderedPageBreak/>
        <w:t xml:space="preserve">Project managed Oracle e-Business ERP implementation in coordination with Oracle partner and traveled to UK frequently to gather requirements, model processes, gap analysis, </w:t>
      </w:r>
      <w:proofErr w:type="spellStart"/>
      <w:r w:rsidRPr="005F3F9F">
        <w:rPr>
          <w:rFonts w:cstheme="minorHAnsi"/>
          <w:sz w:val="20"/>
          <w:szCs w:val="20"/>
        </w:rPr>
        <w:t>etc</w:t>
      </w:r>
      <w:proofErr w:type="spellEnd"/>
      <w:r w:rsidRPr="005F3F9F">
        <w:rPr>
          <w:rFonts w:cstheme="minorHAnsi"/>
          <w:sz w:val="20"/>
          <w:szCs w:val="20"/>
        </w:rPr>
        <w:t>)</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Directed and delegated administration of servers, clients, web development, and projects.</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Implemented Websense Security Suite companywide in US and UK utilizing VPN and Cisco VPN using Integrated Websense solution.</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Administration of Windows Servers 2000 and 2003, Sun Solaris x86</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 xml:space="preserve">I installed, configured, and maintained all of the following: OS, Active Directory, DNS/BIND, </w:t>
      </w:r>
      <w:proofErr w:type="spellStart"/>
      <w:r w:rsidRPr="005F3F9F">
        <w:rPr>
          <w:rFonts w:cstheme="minorHAnsi"/>
          <w:sz w:val="20"/>
          <w:szCs w:val="20"/>
        </w:rPr>
        <w:t>Sendmail</w:t>
      </w:r>
      <w:proofErr w:type="spellEnd"/>
      <w:r w:rsidRPr="005F3F9F">
        <w:rPr>
          <w:rFonts w:cstheme="minorHAnsi"/>
          <w:sz w:val="20"/>
          <w:szCs w:val="20"/>
        </w:rPr>
        <w:t xml:space="preserve">, Apache/PHP, </w:t>
      </w:r>
      <w:proofErr w:type="spellStart"/>
      <w:r w:rsidRPr="005F3F9F">
        <w:rPr>
          <w:rFonts w:cstheme="minorHAnsi"/>
          <w:sz w:val="20"/>
          <w:szCs w:val="20"/>
        </w:rPr>
        <w:t>MySql</w:t>
      </w:r>
      <w:proofErr w:type="spellEnd"/>
      <w:r w:rsidRPr="005F3F9F">
        <w:rPr>
          <w:rFonts w:cstheme="minorHAnsi"/>
          <w:sz w:val="20"/>
          <w:szCs w:val="20"/>
        </w:rPr>
        <w:t xml:space="preserve">, Horde/IMP Interface, IIS, SQL Server 2000, </w:t>
      </w:r>
      <w:proofErr w:type="spellStart"/>
      <w:r w:rsidRPr="005F3F9F">
        <w:rPr>
          <w:rFonts w:cstheme="minorHAnsi"/>
          <w:sz w:val="20"/>
          <w:szCs w:val="20"/>
        </w:rPr>
        <w:t>Macola</w:t>
      </w:r>
      <w:proofErr w:type="spellEnd"/>
      <w:r w:rsidRPr="005F3F9F">
        <w:rPr>
          <w:rFonts w:cstheme="minorHAnsi"/>
          <w:sz w:val="20"/>
          <w:szCs w:val="20"/>
        </w:rPr>
        <w:t xml:space="preserve"> Accounting package, Cisco Router, Cisco PIX Firewall</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Maintained Group Policy and backups according to company procedures</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Designed reports using MS Access, Crystal Reports, and SQL queries</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 xml:space="preserve">Planned, designed, programmed, and maintain company Intranet site, customer portals, and user management interface using VB.NET/ASP.NET, </w:t>
      </w:r>
      <w:proofErr w:type="spellStart"/>
      <w:r w:rsidRPr="005F3F9F">
        <w:rPr>
          <w:rFonts w:cstheme="minorHAnsi"/>
          <w:sz w:val="20"/>
          <w:szCs w:val="20"/>
        </w:rPr>
        <w:t>Javascript</w:t>
      </w:r>
      <w:proofErr w:type="spellEnd"/>
      <w:r w:rsidRPr="005F3F9F">
        <w:rPr>
          <w:rFonts w:cstheme="minorHAnsi"/>
          <w:sz w:val="20"/>
          <w:szCs w:val="20"/>
        </w:rPr>
        <w:t>, and Perl (bel.belzona.com, bmcc.belzona.com, dis.belzona.com, and more)</w:t>
      </w:r>
    </w:p>
    <w:p w:rsidR="005F3F9F" w:rsidRPr="005F3F9F" w:rsidRDefault="005F3F9F" w:rsidP="005F3F9F">
      <w:pPr>
        <w:pStyle w:val="ListParagraph"/>
        <w:numPr>
          <w:ilvl w:val="0"/>
          <w:numId w:val="21"/>
        </w:numPr>
        <w:spacing w:after="0"/>
        <w:rPr>
          <w:rFonts w:cstheme="minorHAnsi"/>
          <w:sz w:val="20"/>
          <w:szCs w:val="20"/>
        </w:rPr>
      </w:pPr>
      <w:r w:rsidRPr="005F3F9F">
        <w:rPr>
          <w:rFonts w:cstheme="minorHAnsi"/>
          <w:sz w:val="20"/>
          <w:szCs w:val="20"/>
        </w:rPr>
        <w:t>Designed application and relational database to suit the needs of these Web Portals.</w:t>
      </w:r>
    </w:p>
    <w:p w:rsidR="005F3F9F" w:rsidRPr="005F3F9F" w:rsidRDefault="005F3F9F" w:rsidP="005F3F9F">
      <w:pPr>
        <w:pStyle w:val="ListParagraph"/>
        <w:numPr>
          <w:ilvl w:val="0"/>
          <w:numId w:val="21"/>
        </w:numPr>
        <w:spacing w:after="0"/>
        <w:rPr>
          <w:rFonts w:cstheme="minorHAnsi"/>
          <w:b/>
          <w:bCs/>
          <w:sz w:val="20"/>
          <w:szCs w:val="20"/>
        </w:rPr>
      </w:pPr>
      <w:r w:rsidRPr="005F3F9F">
        <w:rPr>
          <w:rFonts w:cstheme="minorHAnsi"/>
          <w:sz w:val="20"/>
          <w:szCs w:val="20"/>
        </w:rPr>
        <w:t xml:space="preserve">Integration of several databases including SQL and </w:t>
      </w:r>
      <w:proofErr w:type="spellStart"/>
      <w:r w:rsidRPr="005F3F9F">
        <w:rPr>
          <w:rFonts w:cstheme="minorHAnsi"/>
          <w:sz w:val="20"/>
          <w:szCs w:val="20"/>
        </w:rPr>
        <w:t>MySql</w:t>
      </w:r>
      <w:proofErr w:type="spellEnd"/>
      <w:r w:rsidRPr="005F3F9F">
        <w:rPr>
          <w:rFonts w:cstheme="minorHAnsi"/>
          <w:sz w:val="20"/>
          <w:szCs w:val="20"/>
        </w:rPr>
        <w:t xml:space="preserve"> for customer portal logins (SAML Like)</w:t>
      </w:r>
    </w:p>
    <w:p w:rsidR="005F3F9F" w:rsidRDefault="005F3F9F" w:rsidP="005F3F9F">
      <w:pPr>
        <w:spacing w:after="0"/>
        <w:rPr>
          <w:rFonts w:cstheme="minorHAnsi"/>
          <w:b/>
          <w:bCs/>
          <w:sz w:val="20"/>
          <w:szCs w:val="20"/>
        </w:rPr>
      </w:pPr>
    </w:p>
    <w:p w:rsidR="005F3F9F" w:rsidRPr="00D413F9" w:rsidRDefault="005F3F9F" w:rsidP="005F3F9F">
      <w:pPr>
        <w:pStyle w:val="Heading3"/>
      </w:pPr>
      <w:r>
        <w:t>1999</w:t>
      </w:r>
      <w:r w:rsidRPr="00D413F9">
        <w:t xml:space="preserve"> –</w:t>
      </w:r>
      <w:r>
        <w:t xml:space="preserve"> 2003</w:t>
      </w:r>
    </w:p>
    <w:p w:rsidR="005F3F9F" w:rsidRPr="00513EFC" w:rsidRDefault="00FC2BE6" w:rsidP="005F3F9F">
      <w:pPr>
        <w:pStyle w:val="Heading2"/>
      </w:pPr>
      <w:r>
        <w:t>Network Administrator</w:t>
      </w:r>
      <w:r w:rsidR="005F3F9F">
        <w:t xml:space="preserve"> /</w:t>
      </w:r>
      <w:r w:rsidR="005F3F9F" w:rsidRPr="00513EFC">
        <w:t xml:space="preserve"> </w:t>
      </w:r>
      <w:r>
        <w:rPr>
          <w:rStyle w:val="Emphasis"/>
        </w:rPr>
        <w:t>Shadow Information Services</w:t>
      </w:r>
      <w:r w:rsidR="005F3F9F">
        <w:rPr>
          <w:rStyle w:val="Emphasis"/>
        </w:rPr>
        <w:t>, Miami, FL</w:t>
      </w:r>
    </w:p>
    <w:p w:rsidR="005F3F9F" w:rsidRPr="005F3F9F" w:rsidRDefault="005F3F9F" w:rsidP="005F3F9F">
      <w:pPr>
        <w:pStyle w:val="ListParagraph"/>
        <w:numPr>
          <w:ilvl w:val="0"/>
          <w:numId w:val="22"/>
        </w:numPr>
        <w:spacing w:after="0"/>
        <w:rPr>
          <w:rFonts w:cstheme="minorHAnsi"/>
          <w:sz w:val="20"/>
          <w:szCs w:val="20"/>
        </w:rPr>
      </w:pPr>
      <w:r w:rsidRPr="005F3F9F">
        <w:rPr>
          <w:rFonts w:cstheme="minorHAnsi"/>
          <w:sz w:val="20"/>
          <w:szCs w:val="20"/>
        </w:rPr>
        <w:t xml:space="preserve">I installed, configured, and maintained all of the following: OS: Sun Solaris, Windows 2000 Server, Active Directory, DNS/BIND, </w:t>
      </w:r>
      <w:proofErr w:type="spellStart"/>
      <w:r w:rsidRPr="005F3F9F">
        <w:rPr>
          <w:rFonts w:cstheme="minorHAnsi"/>
          <w:sz w:val="20"/>
          <w:szCs w:val="20"/>
        </w:rPr>
        <w:t>Sendmail</w:t>
      </w:r>
      <w:proofErr w:type="spellEnd"/>
      <w:r w:rsidRPr="005F3F9F">
        <w:rPr>
          <w:rFonts w:cstheme="minorHAnsi"/>
          <w:sz w:val="20"/>
          <w:szCs w:val="20"/>
        </w:rPr>
        <w:t xml:space="preserve">, </w:t>
      </w:r>
      <w:proofErr w:type="spellStart"/>
      <w:r w:rsidRPr="005F3F9F">
        <w:rPr>
          <w:rFonts w:cstheme="minorHAnsi"/>
          <w:sz w:val="20"/>
          <w:szCs w:val="20"/>
        </w:rPr>
        <w:t>Communigate</w:t>
      </w:r>
      <w:proofErr w:type="spellEnd"/>
      <w:r w:rsidRPr="005F3F9F">
        <w:rPr>
          <w:rFonts w:cstheme="minorHAnsi"/>
          <w:sz w:val="20"/>
          <w:szCs w:val="20"/>
        </w:rPr>
        <w:t xml:space="preserve">, Apache/PHP, </w:t>
      </w:r>
      <w:proofErr w:type="spellStart"/>
      <w:r w:rsidRPr="005F3F9F">
        <w:rPr>
          <w:rFonts w:cstheme="minorHAnsi"/>
          <w:sz w:val="20"/>
          <w:szCs w:val="20"/>
        </w:rPr>
        <w:t>MySql</w:t>
      </w:r>
      <w:proofErr w:type="spellEnd"/>
      <w:r w:rsidRPr="005F3F9F">
        <w:rPr>
          <w:rFonts w:cstheme="minorHAnsi"/>
          <w:sz w:val="20"/>
          <w:szCs w:val="20"/>
        </w:rPr>
        <w:t xml:space="preserve">, Horde/IMP Interface, Livingston Radius, IIS, SQL Server 7.0, Solaris Servers, </w:t>
      </w:r>
      <w:proofErr w:type="spellStart"/>
      <w:r w:rsidRPr="005F3F9F">
        <w:rPr>
          <w:rFonts w:cstheme="minorHAnsi"/>
          <w:sz w:val="20"/>
          <w:szCs w:val="20"/>
        </w:rPr>
        <w:t>Sparc</w:t>
      </w:r>
      <w:proofErr w:type="spellEnd"/>
      <w:r w:rsidRPr="005F3F9F">
        <w:rPr>
          <w:rFonts w:cstheme="minorHAnsi"/>
          <w:sz w:val="20"/>
          <w:szCs w:val="20"/>
        </w:rPr>
        <w:t>, Windows 2000 Server</w:t>
      </w:r>
    </w:p>
    <w:p w:rsidR="005F3F9F" w:rsidRPr="005F3F9F" w:rsidRDefault="005F3F9F" w:rsidP="005F3F9F">
      <w:pPr>
        <w:pStyle w:val="ListParagraph"/>
        <w:numPr>
          <w:ilvl w:val="0"/>
          <w:numId w:val="22"/>
        </w:numPr>
        <w:spacing w:after="0"/>
        <w:rPr>
          <w:rFonts w:cstheme="minorHAnsi"/>
          <w:sz w:val="20"/>
          <w:szCs w:val="20"/>
        </w:rPr>
      </w:pPr>
      <w:r w:rsidRPr="005F3F9F">
        <w:rPr>
          <w:rFonts w:cstheme="minorHAnsi"/>
          <w:sz w:val="20"/>
          <w:szCs w:val="20"/>
        </w:rPr>
        <w:t>I Administered 3COM Modem Chassis using Total Control, Configured Cisco 1600 and 2600 Series Routers, Built x86 Servers from scratch.</w:t>
      </w:r>
    </w:p>
    <w:p w:rsidR="005F3F9F" w:rsidRPr="005F3F9F" w:rsidRDefault="005F3F9F" w:rsidP="005F3F9F">
      <w:pPr>
        <w:pStyle w:val="ListParagraph"/>
        <w:numPr>
          <w:ilvl w:val="0"/>
          <w:numId w:val="22"/>
        </w:numPr>
        <w:spacing w:after="0"/>
        <w:rPr>
          <w:rFonts w:cstheme="minorHAnsi"/>
          <w:sz w:val="20"/>
          <w:szCs w:val="20"/>
        </w:rPr>
      </w:pPr>
      <w:r w:rsidRPr="005F3F9F">
        <w:rPr>
          <w:rFonts w:cstheme="minorHAnsi"/>
          <w:sz w:val="20"/>
          <w:szCs w:val="20"/>
        </w:rPr>
        <w:t xml:space="preserve">Automated task using languages like </w:t>
      </w:r>
      <w:proofErr w:type="spellStart"/>
      <w:r w:rsidRPr="005F3F9F">
        <w:rPr>
          <w:rFonts w:cstheme="minorHAnsi"/>
          <w:sz w:val="20"/>
          <w:szCs w:val="20"/>
        </w:rPr>
        <w:t>c++</w:t>
      </w:r>
      <w:proofErr w:type="spellEnd"/>
      <w:r w:rsidRPr="005F3F9F">
        <w:rPr>
          <w:rFonts w:cstheme="minorHAnsi"/>
          <w:sz w:val="20"/>
          <w:szCs w:val="20"/>
        </w:rPr>
        <w:t xml:space="preserve">, Perl, </w:t>
      </w:r>
      <w:proofErr w:type="spellStart"/>
      <w:r w:rsidRPr="005F3F9F">
        <w:rPr>
          <w:rFonts w:cstheme="minorHAnsi"/>
          <w:sz w:val="20"/>
          <w:szCs w:val="20"/>
        </w:rPr>
        <w:t>sed</w:t>
      </w:r>
      <w:proofErr w:type="spellEnd"/>
      <w:r w:rsidRPr="005F3F9F">
        <w:rPr>
          <w:rFonts w:cstheme="minorHAnsi"/>
          <w:sz w:val="20"/>
          <w:szCs w:val="20"/>
        </w:rPr>
        <w:t>/</w:t>
      </w:r>
      <w:proofErr w:type="spellStart"/>
      <w:r w:rsidRPr="005F3F9F">
        <w:rPr>
          <w:rFonts w:cstheme="minorHAnsi"/>
          <w:sz w:val="20"/>
          <w:szCs w:val="20"/>
        </w:rPr>
        <w:t>awk</w:t>
      </w:r>
      <w:proofErr w:type="spellEnd"/>
      <w:r w:rsidRPr="005F3F9F">
        <w:rPr>
          <w:rFonts w:cstheme="minorHAnsi"/>
          <w:sz w:val="20"/>
          <w:szCs w:val="20"/>
        </w:rPr>
        <w:t>.</w:t>
      </w:r>
    </w:p>
    <w:p w:rsidR="005F3F9F" w:rsidRPr="005F3F9F" w:rsidRDefault="005F3F9F" w:rsidP="005F3F9F">
      <w:pPr>
        <w:pStyle w:val="ListParagraph"/>
        <w:numPr>
          <w:ilvl w:val="0"/>
          <w:numId w:val="22"/>
        </w:numPr>
        <w:spacing w:after="0"/>
        <w:rPr>
          <w:rFonts w:cstheme="minorHAnsi"/>
          <w:b/>
          <w:bCs/>
          <w:sz w:val="20"/>
          <w:szCs w:val="20"/>
        </w:rPr>
      </w:pPr>
      <w:r w:rsidRPr="005F3F9F">
        <w:rPr>
          <w:rFonts w:cstheme="minorHAnsi"/>
          <w:sz w:val="20"/>
          <w:szCs w:val="20"/>
        </w:rPr>
        <w:t xml:space="preserve">Developed www.shadow.net website and others for clients.  Programmed several interfaces for it in Perl and ASP, Wrote </w:t>
      </w:r>
      <w:proofErr w:type="spellStart"/>
      <w:r w:rsidRPr="005F3F9F">
        <w:rPr>
          <w:rFonts w:cstheme="minorHAnsi"/>
          <w:sz w:val="20"/>
          <w:szCs w:val="20"/>
        </w:rPr>
        <w:t>c++</w:t>
      </w:r>
      <w:proofErr w:type="spellEnd"/>
      <w:r w:rsidRPr="005F3F9F">
        <w:rPr>
          <w:rFonts w:cstheme="minorHAnsi"/>
          <w:sz w:val="20"/>
          <w:szCs w:val="20"/>
        </w:rPr>
        <w:t xml:space="preserve"> command line program to automate entries into DNS.</w:t>
      </w:r>
    </w:p>
    <w:p w:rsidR="0070237E" w:rsidRDefault="00AC01F7" w:rsidP="00725CB5">
      <w:pPr>
        <w:pStyle w:val="Heading1"/>
      </w:pPr>
      <w:sdt>
        <w:sdtPr>
          <w:alias w:val="Education:"/>
          <w:tag w:val="Education:"/>
          <w:id w:val="543866955"/>
          <w:placeholder>
            <w:docPart w:val="F15E5723C9214B3BB5642E4B43522F21"/>
          </w:placeholder>
          <w:temporary/>
          <w:showingPlcHdr/>
        </w:sdtPr>
        <w:sdtEndPr/>
        <w:sdtContent>
          <w:r w:rsidR="0070237E" w:rsidRPr="0070237E">
            <w:t>Education</w:t>
          </w:r>
        </w:sdtContent>
      </w:sdt>
    </w:p>
    <w:p w:rsidR="0070237E" w:rsidRDefault="009050BA" w:rsidP="0070237E">
      <w:pPr>
        <w:pStyle w:val="Heading3"/>
      </w:pPr>
      <w:r>
        <w:t>Aug</w:t>
      </w:r>
      <w:r w:rsidR="0070237E">
        <w:t xml:space="preserve"> </w:t>
      </w:r>
      <w:r>
        <w:t>2013</w:t>
      </w:r>
    </w:p>
    <w:p w:rsidR="0070237E" w:rsidRPr="00513EFC" w:rsidRDefault="009050BA" w:rsidP="00513EFC">
      <w:pPr>
        <w:pStyle w:val="Heading2"/>
      </w:pPr>
      <w:r>
        <w:t xml:space="preserve">Masters </w:t>
      </w:r>
      <w:r w:rsidR="008C0A4C">
        <w:t>Information Systems / BS Computer Science</w:t>
      </w:r>
      <w:r w:rsidR="00E03F71">
        <w:t xml:space="preserve"> </w:t>
      </w:r>
      <w:r w:rsidR="0095272C">
        <w:t>/</w:t>
      </w:r>
      <w:r w:rsidR="0070237E" w:rsidRPr="00513EFC">
        <w:t xml:space="preserve"> </w:t>
      </w:r>
      <w:r w:rsidR="008C0A4C">
        <w:rPr>
          <w:rStyle w:val="Emphasis"/>
        </w:rPr>
        <w:t>FIU, Miami</w:t>
      </w:r>
    </w:p>
    <w:p w:rsidR="0070237E" w:rsidRDefault="008C0A4C" w:rsidP="0070237E">
      <w:r w:rsidRPr="008C0A4C">
        <w:t>Course taken include Project Management, Business Processes, Data Warehousing, Business Intelligence, Enterprise Architecture, SOA Architecture, COBIT &amp; ITIL, Information Strategy</w:t>
      </w:r>
      <w:r>
        <w:t>, C++, Java, Unix Programming, Windows Programming, Data Structures, Databases.</w:t>
      </w:r>
    </w:p>
    <w:p w:rsidR="00434074" w:rsidRDefault="00AC01F7" w:rsidP="00434074">
      <w:pPr>
        <w:pStyle w:val="Heading1"/>
      </w:pPr>
      <w:sdt>
        <w:sdtPr>
          <w:alias w:val="Activities:"/>
          <w:tag w:val="Activities:"/>
          <w:id w:val="1035625348"/>
          <w:placeholder>
            <w:docPart w:val="5DD078DC57684D50A320C144E663466A"/>
          </w:placeholder>
          <w:temporary/>
          <w:showingPlcHdr/>
        </w:sdtPr>
        <w:sdtEndPr/>
        <w:sdtContent>
          <w:r w:rsidR="00434074" w:rsidRPr="00434074">
            <w:t>Activities</w:t>
          </w:r>
        </w:sdtContent>
      </w:sdt>
    </w:p>
    <w:p w:rsidR="00BC7376" w:rsidRPr="00BC7376" w:rsidRDefault="003F322B" w:rsidP="00BC7376">
      <w:r>
        <w:t xml:space="preserve">My professional passions are automation, machine Learning, game programming, and very interested in VR/Holographic technology.  I hold a Six Sigma Green Belt and MS Certifications.  Personal hobbies are fishing, billiards, and keeping busy with my two sons.  </w:t>
      </w:r>
      <w:r w:rsidR="0026724F">
        <w:t>I assisted coaching in I9 Sports where kids learn to play various sports.</w:t>
      </w:r>
    </w:p>
    <w:sectPr w:rsidR="00BC7376" w:rsidRPr="00BC7376" w:rsidSect="00674654">
      <w:footerReference w:type="default" r:id="rId10"/>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1F7" w:rsidRDefault="00AC01F7" w:rsidP="00725803">
      <w:pPr>
        <w:spacing w:after="0"/>
      </w:pPr>
      <w:r>
        <w:separator/>
      </w:r>
    </w:p>
  </w:endnote>
  <w:endnote w:type="continuationSeparator" w:id="0">
    <w:p w:rsidR="00AC01F7" w:rsidRDefault="00AC01F7"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426DE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1F7" w:rsidRDefault="00AC01F7" w:rsidP="00725803">
      <w:pPr>
        <w:spacing w:after="0"/>
      </w:pPr>
      <w:r>
        <w:separator/>
      </w:r>
    </w:p>
  </w:footnote>
  <w:footnote w:type="continuationSeparator" w:id="0">
    <w:p w:rsidR="00AC01F7" w:rsidRDefault="00AC01F7"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014B586C"/>
    <w:multiLevelType w:val="hybridMultilevel"/>
    <w:tmpl w:val="DE9E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9E2400"/>
    <w:multiLevelType w:val="multilevel"/>
    <w:tmpl w:val="5D60BB94"/>
    <w:numStyleLink w:val="Listing"/>
  </w:abstractNum>
  <w:abstractNum w:abstractNumId="11">
    <w:nsid w:val="27801BFF"/>
    <w:multiLevelType w:val="hybridMultilevel"/>
    <w:tmpl w:val="3A2A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852497"/>
    <w:multiLevelType w:val="multilevel"/>
    <w:tmpl w:val="5D60BB94"/>
    <w:numStyleLink w:val="Listing"/>
  </w:abstractNum>
  <w:abstractNum w:abstractNumId="13">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nsid w:val="3A603E4C"/>
    <w:multiLevelType w:val="hybridMultilevel"/>
    <w:tmpl w:val="5F24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B2B1DD6"/>
    <w:multiLevelType w:val="hybridMultilevel"/>
    <w:tmpl w:val="A87C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47330"/>
    <w:multiLevelType w:val="hybridMultilevel"/>
    <w:tmpl w:val="88F2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AE52DF"/>
    <w:multiLevelType w:val="hybridMultilevel"/>
    <w:tmpl w:val="E3F2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A52D98"/>
    <w:multiLevelType w:val="hybridMultilevel"/>
    <w:tmpl w:val="984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F8781D"/>
    <w:multiLevelType w:val="multilevel"/>
    <w:tmpl w:val="5D60BB94"/>
    <w:styleLink w:val="Listing"/>
    <w:lvl w:ilvl="0">
      <w:start w:val="1"/>
      <w:numFmt w:val="bullet"/>
      <w:suff w:val="space"/>
      <w:lvlText w:val=""/>
      <w:lvlJc w:val="left"/>
      <w:pPr>
        <w:ind w:left="144" w:hanging="144"/>
      </w:pPr>
      <w:rPr>
        <w:rFonts w:ascii="Symbol" w:hAnsi="Symbol" w:hint="default"/>
        <w:sz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3"/>
  </w:num>
  <w:num w:numId="2">
    <w:abstractNumId w:val="7"/>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5"/>
  </w:num>
  <w:num w:numId="7">
    <w:abstractNumId w:val="5"/>
  </w:num>
  <w:num w:numId="8">
    <w:abstractNumId w:val="4"/>
  </w:num>
  <w:num w:numId="9">
    <w:abstractNumId w:val="3"/>
  </w:num>
  <w:num w:numId="10">
    <w:abstractNumId w:val="2"/>
  </w:num>
  <w:num w:numId="11">
    <w:abstractNumId w:val="1"/>
  </w:num>
  <w:num w:numId="12">
    <w:abstractNumId w:val="0"/>
  </w:num>
  <w:num w:numId="13">
    <w:abstractNumId w:val="19"/>
  </w:num>
  <w:num w:numId="14">
    <w:abstractNumId w:val="9"/>
  </w:num>
  <w:num w:numId="15">
    <w:abstractNumId w:val="20"/>
  </w:num>
  <w:num w:numId="16">
    <w:abstractNumId w:val="10"/>
  </w:num>
  <w:num w:numId="17">
    <w:abstractNumId w:val="12"/>
  </w:num>
  <w:num w:numId="18">
    <w:abstractNumId w:val="18"/>
  </w:num>
  <w:num w:numId="19">
    <w:abstractNumId w:val="14"/>
  </w:num>
  <w:num w:numId="20">
    <w:abstractNumId w:val="1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54"/>
    <w:rsid w:val="00025E77"/>
    <w:rsid w:val="00027312"/>
    <w:rsid w:val="000645F2"/>
    <w:rsid w:val="00082F03"/>
    <w:rsid w:val="000835A0"/>
    <w:rsid w:val="000934A2"/>
    <w:rsid w:val="001B0955"/>
    <w:rsid w:val="00201661"/>
    <w:rsid w:val="00227784"/>
    <w:rsid w:val="0023705D"/>
    <w:rsid w:val="00250A31"/>
    <w:rsid w:val="00251C13"/>
    <w:rsid w:val="0026724F"/>
    <w:rsid w:val="00280AA7"/>
    <w:rsid w:val="002922D0"/>
    <w:rsid w:val="00340B03"/>
    <w:rsid w:val="00353794"/>
    <w:rsid w:val="00377BB6"/>
    <w:rsid w:val="00380AE7"/>
    <w:rsid w:val="003A6943"/>
    <w:rsid w:val="003F322B"/>
    <w:rsid w:val="003F75B3"/>
    <w:rsid w:val="00410BA2"/>
    <w:rsid w:val="00426DE6"/>
    <w:rsid w:val="00434074"/>
    <w:rsid w:val="00463C3B"/>
    <w:rsid w:val="004937AE"/>
    <w:rsid w:val="004B5624"/>
    <w:rsid w:val="004E2970"/>
    <w:rsid w:val="005026DD"/>
    <w:rsid w:val="00513EFC"/>
    <w:rsid w:val="0052113B"/>
    <w:rsid w:val="00564951"/>
    <w:rsid w:val="00573BF9"/>
    <w:rsid w:val="005A4A49"/>
    <w:rsid w:val="005B1D68"/>
    <w:rsid w:val="005F3F9F"/>
    <w:rsid w:val="00611B37"/>
    <w:rsid w:val="006252B4"/>
    <w:rsid w:val="00646BA2"/>
    <w:rsid w:val="00674654"/>
    <w:rsid w:val="00675EA0"/>
    <w:rsid w:val="006768ED"/>
    <w:rsid w:val="00693932"/>
    <w:rsid w:val="006C08A0"/>
    <w:rsid w:val="006C47D8"/>
    <w:rsid w:val="006D2D08"/>
    <w:rsid w:val="006D3F93"/>
    <w:rsid w:val="006F26A2"/>
    <w:rsid w:val="0070237E"/>
    <w:rsid w:val="00725803"/>
    <w:rsid w:val="00725CB5"/>
    <w:rsid w:val="007307A3"/>
    <w:rsid w:val="00752315"/>
    <w:rsid w:val="00822E29"/>
    <w:rsid w:val="00836923"/>
    <w:rsid w:val="00846382"/>
    <w:rsid w:val="00857E6B"/>
    <w:rsid w:val="008968C4"/>
    <w:rsid w:val="008C0A4C"/>
    <w:rsid w:val="008D7C1C"/>
    <w:rsid w:val="008E73C0"/>
    <w:rsid w:val="009050BA"/>
    <w:rsid w:val="0092291B"/>
    <w:rsid w:val="00932D92"/>
    <w:rsid w:val="0095272C"/>
    <w:rsid w:val="00972024"/>
    <w:rsid w:val="009D6F5D"/>
    <w:rsid w:val="009F04D2"/>
    <w:rsid w:val="009F2BA7"/>
    <w:rsid w:val="009F6DA0"/>
    <w:rsid w:val="00A01182"/>
    <w:rsid w:val="00AC01F7"/>
    <w:rsid w:val="00AD13CB"/>
    <w:rsid w:val="00AD3FD8"/>
    <w:rsid w:val="00B370A8"/>
    <w:rsid w:val="00B56D3F"/>
    <w:rsid w:val="00B91203"/>
    <w:rsid w:val="00BC7376"/>
    <w:rsid w:val="00BD1B3E"/>
    <w:rsid w:val="00BD669A"/>
    <w:rsid w:val="00C13F2B"/>
    <w:rsid w:val="00C43D65"/>
    <w:rsid w:val="00C84833"/>
    <w:rsid w:val="00C9044F"/>
    <w:rsid w:val="00CE3651"/>
    <w:rsid w:val="00CE5F7F"/>
    <w:rsid w:val="00D2420D"/>
    <w:rsid w:val="00D30382"/>
    <w:rsid w:val="00D413F9"/>
    <w:rsid w:val="00D44E50"/>
    <w:rsid w:val="00D90060"/>
    <w:rsid w:val="00D92B95"/>
    <w:rsid w:val="00DC48B4"/>
    <w:rsid w:val="00E03F71"/>
    <w:rsid w:val="00E154B5"/>
    <w:rsid w:val="00E232F0"/>
    <w:rsid w:val="00E52791"/>
    <w:rsid w:val="00E83195"/>
    <w:rsid w:val="00EF096B"/>
    <w:rsid w:val="00F00A4F"/>
    <w:rsid w:val="00F039A0"/>
    <w:rsid w:val="00F33CD8"/>
    <w:rsid w:val="00FC2BE6"/>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numbering" w:customStyle="1" w:styleId="Listing">
    <w:name w:val="Listing"/>
    <w:basedOn w:val="NoList"/>
    <w:rsid w:val="009050BA"/>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numbering" w:customStyle="1" w:styleId="Listing">
    <w:name w:val="Listing"/>
    <w:basedOn w:val="NoList"/>
    <w:rsid w:val="009050B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cookie\word\Eddie%20H%20Resume%20Sty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C9CB79685B4A68A08FA52CB2911B02"/>
        <w:category>
          <w:name w:val="General"/>
          <w:gallery w:val="placeholder"/>
        </w:category>
        <w:types>
          <w:type w:val="bbPlcHdr"/>
        </w:types>
        <w:behaviors>
          <w:behavior w:val="content"/>
        </w:behaviors>
        <w:guid w:val="{1A16D34F-AA22-434A-AB5D-CA01009D7185}"/>
      </w:docPartPr>
      <w:docPartBody>
        <w:p w:rsidR="0090637D" w:rsidRDefault="00D43029">
          <w:pPr>
            <w:pStyle w:val="09C9CB79685B4A68A08FA52CB2911B02"/>
          </w:pPr>
          <w:r>
            <w:t>First Name</w:t>
          </w:r>
        </w:p>
      </w:docPartBody>
    </w:docPart>
    <w:docPart>
      <w:docPartPr>
        <w:name w:val="5986547AED1D4DA1B06A0034F0C6B275"/>
        <w:category>
          <w:name w:val="General"/>
          <w:gallery w:val="placeholder"/>
        </w:category>
        <w:types>
          <w:type w:val="bbPlcHdr"/>
        </w:types>
        <w:behaviors>
          <w:behavior w:val="content"/>
        </w:behaviors>
        <w:guid w:val="{300A4D02-5708-40EB-B565-D1355861158D}"/>
      </w:docPartPr>
      <w:docPartBody>
        <w:p w:rsidR="0090637D" w:rsidRDefault="00D43029">
          <w:pPr>
            <w:pStyle w:val="5986547AED1D4DA1B06A0034F0C6B275"/>
          </w:pPr>
          <w:r>
            <w:t>Last Name</w:t>
          </w:r>
        </w:p>
      </w:docPartBody>
    </w:docPart>
    <w:docPart>
      <w:docPartPr>
        <w:name w:val="8F6BD64847114CF2A773A6879FD9A926"/>
        <w:category>
          <w:name w:val="General"/>
          <w:gallery w:val="placeholder"/>
        </w:category>
        <w:types>
          <w:type w:val="bbPlcHdr"/>
        </w:types>
        <w:behaviors>
          <w:behavior w:val="content"/>
        </w:behaviors>
        <w:guid w:val="{F82E9FD1-D700-49D0-8A9B-4915DAA3EE9C}"/>
      </w:docPartPr>
      <w:docPartBody>
        <w:p w:rsidR="0090637D" w:rsidRDefault="00D43029">
          <w:pPr>
            <w:pStyle w:val="8F6BD64847114CF2A773A6879FD9A926"/>
          </w:pPr>
          <w:r w:rsidRPr="009D0878">
            <w:t>Address</w:t>
          </w:r>
        </w:p>
      </w:docPartBody>
    </w:docPart>
    <w:docPart>
      <w:docPartPr>
        <w:name w:val="6A2A5781DFE54D6E90B4160877975269"/>
        <w:category>
          <w:name w:val="General"/>
          <w:gallery w:val="placeholder"/>
        </w:category>
        <w:types>
          <w:type w:val="bbPlcHdr"/>
        </w:types>
        <w:behaviors>
          <w:behavior w:val="content"/>
        </w:behaviors>
        <w:guid w:val="{1D20D334-0959-4B2F-92EA-9716108CCD68}"/>
      </w:docPartPr>
      <w:docPartBody>
        <w:p w:rsidR="0090637D" w:rsidRDefault="00D43029">
          <w:pPr>
            <w:pStyle w:val="6A2A5781DFE54D6E90B4160877975269"/>
          </w:pPr>
          <w:r w:rsidRPr="009D0878">
            <w:t>Phone</w:t>
          </w:r>
        </w:p>
      </w:docPartBody>
    </w:docPart>
    <w:docPart>
      <w:docPartPr>
        <w:name w:val="36540D4EB20B45479B47D563CF49FE9B"/>
        <w:category>
          <w:name w:val="General"/>
          <w:gallery w:val="placeholder"/>
        </w:category>
        <w:types>
          <w:type w:val="bbPlcHdr"/>
        </w:types>
        <w:behaviors>
          <w:behavior w:val="content"/>
        </w:behaviors>
        <w:guid w:val="{FCFF025E-73C9-4B50-A66B-8C54F6BEEC4D}"/>
      </w:docPartPr>
      <w:docPartBody>
        <w:p w:rsidR="0090637D" w:rsidRDefault="00D43029">
          <w:pPr>
            <w:pStyle w:val="36540D4EB20B45479B47D563CF49FE9B"/>
          </w:pPr>
          <w:r w:rsidRPr="009D0878">
            <w:t>Email</w:t>
          </w:r>
        </w:p>
      </w:docPartBody>
    </w:docPart>
    <w:docPart>
      <w:docPartPr>
        <w:name w:val="FF24EADD4B5E4E62A4AE7242F2365AA5"/>
        <w:category>
          <w:name w:val="General"/>
          <w:gallery w:val="placeholder"/>
        </w:category>
        <w:types>
          <w:type w:val="bbPlcHdr"/>
        </w:types>
        <w:behaviors>
          <w:behavior w:val="content"/>
        </w:behaviors>
        <w:guid w:val="{0F02DA22-40E2-48A2-AB00-4990917D8865}"/>
      </w:docPartPr>
      <w:docPartBody>
        <w:p w:rsidR="0090637D" w:rsidRDefault="00D43029">
          <w:pPr>
            <w:pStyle w:val="FF24EADD4B5E4E62A4AE7242F2365AA5"/>
          </w:pPr>
          <w:r>
            <w:t>Skills</w:t>
          </w:r>
        </w:p>
      </w:docPartBody>
    </w:docPart>
    <w:docPart>
      <w:docPartPr>
        <w:name w:val="3414C690E6DC4CB78564A2CC0DE9E34B"/>
        <w:category>
          <w:name w:val="General"/>
          <w:gallery w:val="placeholder"/>
        </w:category>
        <w:types>
          <w:type w:val="bbPlcHdr"/>
        </w:types>
        <w:behaviors>
          <w:behavior w:val="content"/>
        </w:behaviors>
        <w:guid w:val="{4289939C-4CDB-482B-B2C4-2871EA62F31B}"/>
      </w:docPartPr>
      <w:docPartBody>
        <w:p w:rsidR="0090637D" w:rsidRDefault="00D43029">
          <w:pPr>
            <w:pStyle w:val="3414C690E6DC4CB78564A2CC0DE9E34B"/>
          </w:pPr>
          <w:r w:rsidRPr="00AD3FD8">
            <w:t>Experience</w:t>
          </w:r>
        </w:p>
      </w:docPartBody>
    </w:docPart>
    <w:docPart>
      <w:docPartPr>
        <w:name w:val="F15E5723C9214B3BB5642E4B43522F21"/>
        <w:category>
          <w:name w:val="General"/>
          <w:gallery w:val="placeholder"/>
        </w:category>
        <w:types>
          <w:type w:val="bbPlcHdr"/>
        </w:types>
        <w:behaviors>
          <w:behavior w:val="content"/>
        </w:behaviors>
        <w:guid w:val="{8FE190AA-DD6B-4505-80A6-50679CBA0380}"/>
      </w:docPartPr>
      <w:docPartBody>
        <w:p w:rsidR="0090637D" w:rsidRDefault="00D43029">
          <w:pPr>
            <w:pStyle w:val="F15E5723C9214B3BB5642E4B43522F21"/>
          </w:pPr>
          <w:r w:rsidRPr="0070237E">
            <w:t>Education</w:t>
          </w:r>
        </w:p>
      </w:docPartBody>
    </w:docPart>
    <w:docPart>
      <w:docPartPr>
        <w:name w:val="5DD078DC57684D50A320C144E663466A"/>
        <w:category>
          <w:name w:val="General"/>
          <w:gallery w:val="placeholder"/>
        </w:category>
        <w:types>
          <w:type w:val="bbPlcHdr"/>
        </w:types>
        <w:behaviors>
          <w:behavior w:val="content"/>
        </w:behaviors>
        <w:guid w:val="{81F85084-C5C5-4C0A-8EF2-E2E7476F1F3F}"/>
      </w:docPartPr>
      <w:docPartBody>
        <w:p w:rsidR="0090637D" w:rsidRDefault="00D43029">
          <w:pPr>
            <w:pStyle w:val="5DD078DC57684D50A320C144E663466A"/>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029"/>
    <w:rsid w:val="000E0071"/>
    <w:rsid w:val="0055380B"/>
    <w:rsid w:val="005A7C17"/>
    <w:rsid w:val="00600E4E"/>
    <w:rsid w:val="0090637D"/>
    <w:rsid w:val="00A266BD"/>
    <w:rsid w:val="00B362C3"/>
    <w:rsid w:val="00D4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CB79685B4A68A08FA52CB2911B02">
    <w:name w:val="09C9CB79685B4A68A08FA52CB2911B02"/>
  </w:style>
  <w:style w:type="paragraph" w:customStyle="1" w:styleId="5986547AED1D4DA1B06A0034F0C6B275">
    <w:name w:val="5986547AED1D4DA1B06A0034F0C6B275"/>
  </w:style>
  <w:style w:type="paragraph" w:customStyle="1" w:styleId="8F6BD64847114CF2A773A6879FD9A926">
    <w:name w:val="8F6BD64847114CF2A773A6879FD9A926"/>
  </w:style>
  <w:style w:type="paragraph" w:customStyle="1" w:styleId="6A2A5781DFE54D6E90B4160877975269">
    <w:name w:val="6A2A5781DFE54D6E90B4160877975269"/>
  </w:style>
  <w:style w:type="paragraph" w:customStyle="1" w:styleId="36540D4EB20B45479B47D563CF49FE9B">
    <w:name w:val="36540D4EB20B45479B47D563CF49FE9B"/>
  </w:style>
  <w:style w:type="paragraph" w:customStyle="1" w:styleId="92B6C37719224E4091349AE1504E486B">
    <w:name w:val="92B6C37719224E4091349AE1504E486B"/>
  </w:style>
  <w:style w:type="paragraph" w:customStyle="1" w:styleId="4163D0C0F4EC475EA7B83E7E691D3961">
    <w:name w:val="4163D0C0F4EC475EA7B83E7E691D3961"/>
  </w:style>
  <w:style w:type="paragraph" w:customStyle="1" w:styleId="5861A71ABF144DE2A5E00CDD499DD156">
    <w:name w:val="5861A71ABF144DE2A5E00CDD499DD156"/>
  </w:style>
  <w:style w:type="paragraph" w:customStyle="1" w:styleId="FF24EADD4B5E4E62A4AE7242F2365AA5">
    <w:name w:val="FF24EADD4B5E4E62A4AE7242F2365AA5"/>
  </w:style>
  <w:style w:type="paragraph" w:customStyle="1" w:styleId="7DC1F4CB52484B739E00BEE1A0B8C4DD">
    <w:name w:val="7DC1F4CB52484B739E00BEE1A0B8C4DD"/>
  </w:style>
  <w:style w:type="paragraph" w:customStyle="1" w:styleId="4D95E645278D4275B82E83D7DE0E06EB">
    <w:name w:val="4D95E645278D4275B82E83D7DE0E06EB"/>
  </w:style>
  <w:style w:type="paragraph" w:customStyle="1" w:styleId="E207FA6D2B88449EA10B548333FF2F12">
    <w:name w:val="E207FA6D2B88449EA10B548333FF2F12"/>
  </w:style>
  <w:style w:type="paragraph" w:customStyle="1" w:styleId="AB1F278E9EB04130BF701DDC0D710C86">
    <w:name w:val="AB1F278E9EB04130BF701DDC0D710C86"/>
  </w:style>
  <w:style w:type="paragraph" w:customStyle="1" w:styleId="23F69A4609BC42BCBEC4E18DC9E57310">
    <w:name w:val="23F69A4609BC42BCBEC4E18DC9E57310"/>
  </w:style>
  <w:style w:type="paragraph" w:customStyle="1" w:styleId="3414C690E6DC4CB78564A2CC0DE9E34B">
    <w:name w:val="3414C690E6DC4CB78564A2CC0DE9E34B"/>
  </w:style>
  <w:style w:type="paragraph" w:customStyle="1" w:styleId="6B698009CFC94BC49114479D6880FDDC">
    <w:name w:val="6B698009CFC94BC49114479D6880FDDC"/>
  </w:style>
  <w:style w:type="paragraph" w:customStyle="1" w:styleId="6D3F7D1B63EC4E86A0FC522856B2EBA9">
    <w:name w:val="6D3F7D1B63EC4E86A0FC522856B2EBA9"/>
  </w:style>
  <w:style w:type="paragraph" w:customStyle="1" w:styleId="CE57C0F1B24C4DE6850BC689B97B7F13">
    <w:name w:val="CE57C0F1B24C4DE6850BC689B97B7F13"/>
  </w:style>
  <w:style w:type="character" w:styleId="Emphasis">
    <w:name w:val="Emphasis"/>
    <w:basedOn w:val="DefaultParagraphFont"/>
    <w:uiPriority w:val="20"/>
    <w:qFormat/>
    <w:rPr>
      <w:b w:val="0"/>
      <w:i w:val="0"/>
      <w:iCs/>
      <w:color w:val="595959" w:themeColor="text1" w:themeTint="A6"/>
    </w:rPr>
  </w:style>
  <w:style w:type="paragraph" w:customStyle="1" w:styleId="FF0484235D1649F195AFB2E56F9B4FE3">
    <w:name w:val="FF0484235D1649F195AFB2E56F9B4FE3"/>
  </w:style>
  <w:style w:type="paragraph" w:customStyle="1" w:styleId="D82C876C726544878135EBA3AA330D77">
    <w:name w:val="D82C876C726544878135EBA3AA330D77"/>
  </w:style>
  <w:style w:type="paragraph" w:customStyle="1" w:styleId="4A1D6B5FAE604523B0DF40AC7FF38F5B">
    <w:name w:val="4A1D6B5FAE604523B0DF40AC7FF38F5B"/>
  </w:style>
  <w:style w:type="paragraph" w:customStyle="1" w:styleId="A930E056916643EAB9E00D883B3125DC">
    <w:name w:val="A930E056916643EAB9E00D883B3125DC"/>
  </w:style>
  <w:style w:type="paragraph" w:customStyle="1" w:styleId="F72AB8D587F042B1AF83C3D1E31E1AC8">
    <w:name w:val="F72AB8D587F042B1AF83C3D1E31E1AC8"/>
  </w:style>
  <w:style w:type="paragraph" w:customStyle="1" w:styleId="B18D90F4B210406CA7F4AEB7234D97F6">
    <w:name w:val="B18D90F4B210406CA7F4AEB7234D97F6"/>
  </w:style>
  <w:style w:type="paragraph" w:customStyle="1" w:styleId="1F200C0B8E4240C29FEFEF40ACEB16F6">
    <w:name w:val="1F200C0B8E4240C29FEFEF40ACEB16F6"/>
  </w:style>
  <w:style w:type="paragraph" w:customStyle="1" w:styleId="F15E5723C9214B3BB5642E4B43522F21">
    <w:name w:val="F15E5723C9214B3BB5642E4B43522F21"/>
  </w:style>
  <w:style w:type="paragraph" w:customStyle="1" w:styleId="436077185EB542EEAD54C6DFF1F2E1F9">
    <w:name w:val="436077185EB542EEAD54C6DFF1F2E1F9"/>
  </w:style>
  <w:style w:type="paragraph" w:customStyle="1" w:styleId="18726BE7B77D45F3966848274CD71F98">
    <w:name w:val="18726BE7B77D45F3966848274CD71F98"/>
  </w:style>
  <w:style w:type="paragraph" w:customStyle="1" w:styleId="A7B36AB920D345F39682714C459C683D">
    <w:name w:val="A7B36AB920D345F39682714C459C683D"/>
  </w:style>
  <w:style w:type="paragraph" w:customStyle="1" w:styleId="CE05E82B8EB3472D88E6EA5A847513FE">
    <w:name w:val="CE05E82B8EB3472D88E6EA5A847513FE"/>
  </w:style>
  <w:style w:type="paragraph" w:customStyle="1" w:styleId="FDBCFFA79D454CFAB038738759E9FD8A">
    <w:name w:val="FDBCFFA79D454CFAB038738759E9FD8A"/>
  </w:style>
  <w:style w:type="paragraph" w:customStyle="1" w:styleId="233CA921E917400AA174F1748B50E8F9">
    <w:name w:val="233CA921E917400AA174F1748B50E8F9"/>
  </w:style>
  <w:style w:type="paragraph" w:customStyle="1" w:styleId="F63D72337BE9478B9AC992238DAB8958">
    <w:name w:val="F63D72337BE9478B9AC992238DAB8958"/>
  </w:style>
  <w:style w:type="paragraph" w:customStyle="1" w:styleId="52321D70A2B049E8AC694C88BF3DA0C3">
    <w:name w:val="52321D70A2B049E8AC694C88BF3DA0C3"/>
  </w:style>
  <w:style w:type="paragraph" w:customStyle="1" w:styleId="374C6843D74749D9A202A2CDF7F233DB">
    <w:name w:val="374C6843D74749D9A202A2CDF7F233DB"/>
  </w:style>
  <w:style w:type="paragraph" w:customStyle="1" w:styleId="0E5977A2174E4A049A68D136C6205309">
    <w:name w:val="0E5977A2174E4A049A68D136C6205309"/>
  </w:style>
  <w:style w:type="paragraph" w:customStyle="1" w:styleId="5DD078DC57684D50A320C144E663466A">
    <w:name w:val="5DD078DC57684D50A320C144E663466A"/>
  </w:style>
  <w:style w:type="paragraph" w:customStyle="1" w:styleId="8FEA0445D5094B8F969E23CE787E1564">
    <w:name w:val="8FEA0445D5094B8F969E23CE787E15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CB79685B4A68A08FA52CB2911B02">
    <w:name w:val="09C9CB79685B4A68A08FA52CB2911B02"/>
  </w:style>
  <w:style w:type="paragraph" w:customStyle="1" w:styleId="5986547AED1D4DA1B06A0034F0C6B275">
    <w:name w:val="5986547AED1D4DA1B06A0034F0C6B275"/>
  </w:style>
  <w:style w:type="paragraph" w:customStyle="1" w:styleId="8F6BD64847114CF2A773A6879FD9A926">
    <w:name w:val="8F6BD64847114CF2A773A6879FD9A926"/>
  </w:style>
  <w:style w:type="paragraph" w:customStyle="1" w:styleId="6A2A5781DFE54D6E90B4160877975269">
    <w:name w:val="6A2A5781DFE54D6E90B4160877975269"/>
  </w:style>
  <w:style w:type="paragraph" w:customStyle="1" w:styleId="36540D4EB20B45479B47D563CF49FE9B">
    <w:name w:val="36540D4EB20B45479B47D563CF49FE9B"/>
  </w:style>
  <w:style w:type="paragraph" w:customStyle="1" w:styleId="92B6C37719224E4091349AE1504E486B">
    <w:name w:val="92B6C37719224E4091349AE1504E486B"/>
  </w:style>
  <w:style w:type="paragraph" w:customStyle="1" w:styleId="4163D0C0F4EC475EA7B83E7E691D3961">
    <w:name w:val="4163D0C0F4EC475EA7B83E7E691D3961"/>
  </w:style>
  <w:style w:type="paragraph" w:customStyle="1" w:styleId="5861A71ABF144DE2A5E00CDD499DD156">
    <w:name w:val="5861A71ABF144DE2A5E00CDD499DD156"/>
  </w:style>
  <w:style w:type="paragraph" w:customStyle="1" w:styleId="FF24EADD4B5E4E62A4AE7242F2365AA5">
    <w:name w:val="FF24EADD4B5E4E62A4AE7242F2365AA5"/>
  </w:style>
  <w:style w:type="paragraph" w:customStyle="1" w:styleId="7DC1F4CB52484B739E00BEE1A0B8C4DD">
    <w:name w:val="7DC1F4CB52484B739E00BEE1A0B8C4DD"/>
  </w:style>
  <w:style w:type="paragraph" w:customStyle="1" w:styleId="4D95E645278D4275B82E83D7DE0E06EB">
    <w:name w:val="4D95E645278D4275B82E83D7DE0E06EB"/>
  </w:style>
  <w:style w:type="paragraph" w:customStyle="1" w:styleId="E207FA6D2B88449EA10B548333FF2F12">
    <w:name w:val="E207FA6D2B88449EA10B548333FF2F12"/>
  </w:style>
  <w:style w:type="paragraph" w:customStyle="1" w:styleId="AB1F278E9EB04130BF701DDC0D710C86">
    <w:name w:val="AB1F278E9EB04130BF701DDC0D710C86"/>
  </w:style>
  <w:style w:type="paragraph" w:customStyle="1" w:styleId="23F69A4609BC42BCBEC4E18DC9E57310">
    <w:name w:val="23F69A4609BC42BCBEC4E18DC9E57310"/>
  </w:style>
  <w:style w:type="paragraph" w:customStyle="1" w:styleId="3414C690E6DC4CB78564A2CC0DE9E34B">
    <w:name w:val="3414C690E6DC4CB78564A2CC0DE9E34B"/>
  </w:style>
  <w:style w:type="paragraph" w:customStyle="1" w:styleId="6B698009CFC94BC49114479D6880FDDC">
    <w:name w:val="6B698009CFC94BC49114479D6880FDDC"/>
  </w:style>
  <w:style w:type="paragraph" w:customStyle="1" w:styleId="6D3F7D1B63EC4E86A0FC522856B2EBA9">
    <w:name w:val="6D3F7D1B63EC4E86A0FC522856B2EBA9"/>
  </w:style>
  <w:style w:type="paragraph" w:customStyle="1" w:styleId="CE57C0F1B24C4DE6850BC689B97B7F13">
    <w:name w:val="CE57C0F1B24C4DE6850BC689B97B7F13"/>
  </w:style>
  <w:style w:type="character" w:styleId="Emphasis">
    <w:name w:val="Emphasis"/>
    <w:basedOn w:val="DefaultParagraphFont"/>
    <w:uiPriority w:val="20"/>
    <w:qFormat/>
    <w:rPr>
      <w:b w:val="0"/>
      <w:i w:val="0"/>
      <w:iCs/>
      <w:color w:val="595959" w:themeColor="text1" w:themeTint="A6"/>
    </w:rPr>
  </w:style>
  <w:style w:type="paragraph" w:customStyle="1" w:styleId="FF0484235D1649F195AFB2E56F9B4FE3">
    <w:name w:val="FF0484235D1649F195AFB2E56F9B4FE3"/>
  </w:style>
  <w:style w:type="paragraph" w:customStyle="1" w:styleId="D82C876C726544878135EBA3AA330D77">
    <w:name w:val="D82C876C726544878135EBA3AA330D77"/>
  </w:style>
  <w:style w:type="paragraph" w:customStyle="1" w:styleId="4A1D6B5FAE604523B0DF40AC7FF38F5B">
    <w:name w:val="4A1D6B5FAE604523B0DF40AC7FF38F5B"/>
  </w:style>
  <w:style w:type="paragraph" w:customStyle="1" w:styleId="A930E056916643EAB9E00D883B3125DC">
    <w:name w:val="A930E056916643EAB9E00D883B3125DC"/>
  </w:style>
  <w:style w:type="paragraph" w:customStyle="1" w:styleId="F72AB8D587F042B1AF83C3D1E31E1AC8">
    <w:name w:val="F72AB8D587F042B1AF83C3D1E31E1AC8"/>
  </w:style>
  <w:style w:type="paragraph" w:customStyle="1" w:styleId="B18D90F4B210406CA7F4AEB7234D97F6">
    <w:name w:val="B18D90F4B210406CA7F4AEB7234D97F6"/>
  </w:style>
  <w:style w:type="paragraph" w:customStyle="1" w:styleId="1F200C0B8E4240C29FEFEF40ACEB16F6">
    <w:name w:val="1F200C0B8E4240C29FEFEF40ACEB16F6"/>
  </w:style>
  <w:style w:type="paragraph" w:customStyle="1" w:styleId="F15E5723C9214B3BB5642E4B43522F21">
    <w:name w:val="F15E5723C9214B3BB5642E4B43522F21"/>
  </w:style>
  <w:style w:type="paragraph" w:customStyle="1" w:styleId="436077185EB542EEAD54C6DFF1F2E1F9">
    <w:name w:val="436077185EB542EEAD54C6DFF1F2E1F9"/>
  </w:style>
  <w:style w:type="paragraph" w:customStyle="1" w:styleId="18726BE7B77D45F3966848274CD71F98">
    <w:name w:val="18726BE7B77D45F3966848274CD71F98"/>
  </w:style>
  <w:style w:type="paragraph" w:customStyle="1" w:styleId="A7B36AB920D345F39682714C459C683D">
    <w:name w:val="A7B36AB920D345F39682714C459C683D"/>
  </w:style>
  <w:style w:type="paragraph" w:customStyle="1" w:styleId="CE05E82B8EB3472D88E6EA5A847513FE">
    <w:name w:val="CE05E82B8EB3472D88E6EA5A847513FE"/>
  </w:style>
  <w:style w:type="paragraph" w:customStyle="1" w:styleId="FDBCFFA79D454CFAB038738759E9FD8A">
    <w:name w:val="FDBCFFA79D454CFAB038738759E9FD8A"/>
  </w:style>
  <w:style w:type="paragraph" w:customStyle="1" w:styleId="233CA921E917400AA174F1748B50E8F9">
    <w:name w:val="233CA921E917400AA174F1748B50E8F9"/>
  </w:style>
  <w:style w:type="paragraph" w:customStyle="1" w:styleId="F63D72337BE9478B9AC992238DAB8958">
    <w:name w:val="F63D72337BE9478B9AC992238DAB8958"/>
  </w:style>
  <w:style w:type="paragraph" w:customStyle="1" w:styleId="52321D70A2B049E8AC694C88BF3DA0C3">
    <w:name w:val="52321D70A2B049E8AC694C88BF3DA0C3"/>
  </w:style>
  <w:style w:type="paragraph" w:customStyle="1" w:styleId="374C6843D74749D9A202A2CDF7F233DB">
    <w:name w:val="374C6843D74749D9A202A2CDF7F233DB"/>
  </w:style>
  <w:style w:type="paragraph" w:customStyle="1" w:styleId="0E5977A2174E4A049A68D136C6205309">
    <w:name w:val="0E5977A2174E4A049A68D136C6205309"/>
  </w:style>
  <w:style w:type="paragraph" w:customStyle="1" w:styleId="5DD078DC57684D50A320C144E663466A">
    <w:name w:val="5DD078DC57684D50A320C144E663466A"/>
  </w:style>
  <w:style w:type="paragraph" w:customStyle="1" w:styleId="8FEA0445D5094B8F969E23CE787E1564">
    <w:name w:val="8FEA0445D5094B8F969E23CE787E1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Eduardo</Abstract>
  <CompanyAddress>4850 SW 5th St.  Miami, FL 33134</CompanyAddress>
  <CompanyPhone>786.355.9710</CompanyPhone>
  <CompanyFax/>
  <CompanyEmail>technical@plaguedesigns.com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1A4DF-9032-457B-AD6F-1C4A9631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Eddie H Resume Style.dotx</Template>
  <TotalTime>131</TotalTime>
  <Pages>3</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2018-06-24T23:21:00Z</dcterms:created>
  <dcterms:modified xsi:type="dcterms:W3CDTF">2019-03-09T22:22:00Z</dcterms:modified>
  <cp:category>Hernandez</cp:category>
</cp:coreProperties>
</file>