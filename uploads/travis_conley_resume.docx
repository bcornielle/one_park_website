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36"/>
        <w:gridCol w:w="2575"/>
        <w:gridCol w:w="1789"/>
      </w:tblGrid>
      <w:tr w:rsidR="00F77D37" w:rsidRPr="007E612D" w14:paraId="3B7DE7E1" w14:textId="77777777" w:rsidTr="00E76E2C">
        <w:trPr>
          <w:trHeight w:val="1260"/>
          <w:jc w:val="center"/>
        </w:trPr>
        <w:tc>
          <w:tcPr>
            <w:tcW w:w="6436" w:type="dxa"/>
            <w:shd w:val="clear" w:color="auto" w:fill="auto"/>
            <w:vAlign w:val="center"/>
          </w:tcPr>
          <w:p w14:paraId="107D9074" w14:textId="77777777" w:rsidR="00F77D37" w:rsidRPr="002F240A" w:rsidRDefault="002F240A" w:rsidP="0054418E">
            <w:pPr>
              <w:spacing w:after="0" w:line="240" w:lineRule="auto"/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 xml:space="preserve"> Travis Conley</w:t>
            </w:r>
          </w:p>
        </w:tc>
        <w:tc>
          <w:tcPr>
            <w:tcW w:w="4364" w:type="dxa"/>
            <w:gridSpan w:val="2"/>
            <w:shd w:val="clear" w:color="auto" w:fill="auto"/>
            <w:vAlign w:val="center"/>
          </w:tcPr>
          <w:p w14:paraId="3C1B7786" w14:textId="77777777" w:rsidR="00CB10C3" w:rsidRDefault="002238A9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267 River Mist Dr</w:t>
            </w:r>
          </w:p>
          <w:p w14:paraId="04C5312A" w14:textId="77777777" w:rsidR="00262EF7" w:rsidRPr="00B673D5" w:rsidRDefault="002238A9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Hoschton</w:t>
            </w:r>
            <w:r w:rsidR="00EB030E">
              <w:rPr>
                <w:caps/>
                <w:sz w:val="20"/>
                <w:szCs w:val="20"/>
              </w:rPr>
              <w:t xml:space="preserve">, </w:t>
            </w:r>
            <w:r w:rsidR="0054418E">
              <w:rPr>
                <w:caps/>
                <w:sz w:val="20"/>
                <w:szCs w:val="20"/>
              </w:rPr>
              <w:t>Georgia 30</w:t>
            </w:r>
            <w:r>
              <w:rPr>
                <w:caps/>
                <w:sz w:val="20"/>
                <w:szCs w:val="20"/>
              </w:rPr>
              <w:t>548</w:t>
            </w:r>
          </w:p>
          <w:p w14:paraId="1BFBD7CD" w14:textId="77777777" w:rsidR="00262EF7" w:rsidRPr="0098295D" w:rsidRDefault="0054418E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CONLEYTB@GMAIL.COM</w:t>
            </w:r>
          </w:p>
          <w:p w14:paraId="27928826" w14:textId="77777777" w:rsidR="00F77D37" w:rsidRPr="0098295D" w:rsidRDefault="00CB10C3" w:rsidP="0054418E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(</w:t>
            </w:r>
            <w:r w:rsidR="0054418E">
              <w:rPr>
                <w:caps/>
              </w:rPr>
              <w:t>678</w:t>
            </w:r>
            <w:r w:rsidR="00A10181" w:rsidRPr="0098295D">
              <w:rPr>
                <w:caps/>
              </w:rPr>
              <w:t xml:space="preserve">) </w:t>
            </w:r>
            <w:r w:rsidR="0054418E">
              <w:rPr>
                <w:caps/>
              </w:rPr>
              <w:t>591-6899</w:t>
            </w:r>
          </w:p>
        </w:tc>
      </w:tr>
      <w:tr w:rsidR="007B4431" w:rsidRPr="007E612D" w14:paraId="4C18AF7A" w14:textId="77777777" w:rsidTr="002F240A">
        <w:trPr>
          <w:jc w:val="center"/>
        </w:trPr>
        <w:tc>
          <w:tcPr>
            <w:tcW w:w="9011" w:type="dxa"/>
            <w:gridSpan w:val="2"/>
          </w:tcPr>
          <w:p w14:paraId="683586EA" w14:textId="77777777" w:rsidR="007B4431" w:rsidRPr="007E612D" w:rsidRDefault="007B4431" w:rsidP="007E612D">
            <w:pPr>
              <w:spacing w:after="0" w:line="240" w:lineRule="auto"/>
            </w:pPr>
          </w:p>
          <w:p w14:paraId="6885B997" w14:textId="77777777" w:rsidR="00273F94" w:rsidRPr="007E612D" w:rsidRDefault="00273F94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OBJECTIVE</w:t>
            </w:r>
          </w:p>
          <w:p w14:paraId="6D2DB5FC" w14:textId="77777777" w:rsidR="00EB0282" w:rsidRDefault="00EB0282" w:rsidP="007E612D"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To work alongside business management, utilizing the skills and techniques I have gained throughout my career, to build or further develop appropriate technology teams, platforms and strategies, aligned with business objectives.</w:t>
            </w:r>
          </w:p>
          <w:p w14:paraId="0DAB867A" w14:textId="77777777" w:rsidR="00FB3AE3" w:rsidRDefault="00FB3AE3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0852A89A" w14:textId="77777777" w:rsidR="007039B9" w:rsidRPr="007E612D" w:rsidRDefault="007039B9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EXPERIENCE</w:t>
            </w:r>
          </w:p>
          <w:p w14:paraId="661ACAD9" w14:textId="77777777" w:rsidR="00A17C51" w:rsidRPr="007E612D" w:rsidRDefault="00A17C51" w:rsidP="007E612D">
            <w:pPr>
              <w:spacing w:after="0" w:line="240" w:lineRule="auto"/>
            </w:pPr>
          </w:p>
          <w:p w14:paraId="2CE4DBCC" w14:textId="77777777" w:rsidR="001613BB" w:rsidRDefault="001613BB" w:rsidP="001613BB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CTO                                                                                                            </w:t>
            </w:r>
            <w:r w:rsidRPr="002238A9">
              <w:t>August 201</w:t>
            </w:r>
            <w:r w:rsidR="009F20EA">
              <w:t>5</w:t>
            </w:r>
            <w:r w:rsidRPr="002238A9">
              <w:t xml:space="preserve"> - Current</w:t>
            </w:r>
          </w:p>
          <w:p w14:paraId="62D0E957" w14:textId="77777777" w:rsidR="001613BB" w:rsidRDefault="001613BB" w:rsidP="001613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Health Plan Intermediaries Holdings, </w:t>
            </w:r>
            <w:r>
              <w:t>Tampa Florida</w:t>
            </w:r>
          </w:p>
          <w:p w14:paraId="03948C58" w14:textId="77777777" w:rsidR="001613BB" w:rsidRDefault="00E76E2C" w:rsidP="001613BB">
            <w:pPr>
              <w:pStyle w:val="bulletedlist"/>
            </w:pPr>
            <w:r>
              <w:t>Build, deploy and expand Enterprise Data Warehouse (EDW)</w:t>
            </w:r>
          </w:p>
          <w:p w14:paraId="74D8C85C" w14:textId="58353A3B" w:rsidR="001613BB" w:rsidRDefault="00E76E2C" w:rsidP="00E76E2C">
            <w:pPr>
              <w:pStyle w:val="bulletedlist"/>
            </w:pPr>
            <w:r>
              <w:t xml:space="preserve">Manage and grow total </w:t>
            </w:r>
            <w:proofErr w:type="gramStart"/>
            <w:r>
              <w:t>cloud based</w:t>
            </w:r>
            <w:proofErr w:type="gramEnd"/>
            <w:r>
              <w:t xml:space="preserve"> application stac</w:t>
            </w:r>
            <w:r w:rsidR="00FF12A2">
              <w:t>k</w:t>
            </w:r>
          </w:p>
          <w:p w14:paraId="3B8B5AB2" w14:textId="77777777" w:rsidR="001613BB" w:rsidRDefault="00E76E2C" w:rsidP="001613BB">
            <w:pPr>
              <w:pStyle w:val="bulletedlist"/>
            </w:pPr>
            <w:r>
              <w:t>Managed build and deployment of customer portal (web) and mobile app platforms</w:t>
            </w:r>
          </w:p>
          <w:p w14:paraId="6C234071" w14:textId="77777777" w:rsidR="00E76E2C" w:rsidRPr="008B14F3" w:rsidRDefault="001613BB" w:rsidP="00E76E2C">
            <w:pPr>
              <w:pStyle w:val="bulletedlist"/>
              <w:numPr>
                <w:ilvl w:val="0"/>
                <w:numId w:val="0"/>
              </w:numPr>
              <w:ind w:left="288" w:hanging="288"/>
            </w:pPr>
            <w:r>
              <w:t xml:space="preserve">     -</w:t>
            </w:r>
            <w:r w:rsidR="00E76E2C">
              <w:t>Complete rebrand of company profile</w:t>
            </w:r>
          </w:p>
          <w:p w14:paraId="1F6C30D4" w14:textId="77777777" w:rsidR="001613BB" w:rsidRDefault="00E76E2C" w:rsidP="001613BB">
            <w:pPr>
              <w:pStyle w:val="bulletedlist"/>
            </w:pPr>
            <w:r>
              <w:t>Create and deploy security standards across enterprise</w:t>
            </w:r>
          </w:p>
          <w:p w14:paraId="1499FF92" w14:textId="77777777" w:rsidR="001613BB" w:rsidRDefault="00E76E2C" w:rsidP="00E76E2C">
            <w:pPr>
              <w:pStyle w:val="bulletedlist"/>
            </w:pPr>
            <w:r>
              <w:t>Manage global connectivity standards for remote support organization</w:t>
            </w:r>
          </w:p>
          <w:p w14:paraId="72EE539C" w14:textId="77777777" w:rsidR="001613BB" w:rsidRDefault="00E76E2C" w:rsidP="00E76E2C">
            <w:pPr>
              <w:pStyle w:val="bulletedlist"/>
            </w:pPr>
            <w:r>
              <w:t>Deploy best of breed management tools across enterprise to usher in compliance standards</w:t>
            </w:r>
          </w:p>
          <w:p w14:paraId="3C0A8421" w14:textId="77777777" w:rsidR="001613BB" w:rsidRDefault="00E76E2C" w:rsidP="001613BB">
            <w:pPr>
              <w:pStyle w:val="bulletedlist"/>
            </w:pPr>
            <w:r>
              <w:t>Successfully managed large team of over 40 developer resources across multiple times zones</w:t>
            </w:r>
          </w:p>
          <w:p w14:paraId="7A7BB496" w14:textId="77777777" w:rsidR="001613BB" w:rsidRDefault="00E76E2C" w:rsidP="001613BB">
            <w:pPr>
              <w:pStyle w:val="bulletedlist"/>
            </w:pPr>
            <w:r>
              <w:t>Renegotiated contracts which resulted in massive company savings while increasing benefits to the company as a whole</w:t>
            </w:r>
          </w:p>
          <w:p w14:paraId="76CBCD15" w14:textId="77777777" w:rsidR="001613BB" w:rsidRDefault="00E76E2C" w:rsidP="001613BB">
            <w:pPr>
              <w:pStyle w:val="bulletedlist"/>
            </w:pPr>
            <w:r>
              <w:t>Maintained HIPPA and PCI compliance standards</w:t>
            </w:r>
          </w:p>
          <w:p w14:paraId="0387A2BB" w14:textId="5D5B6EED" w:rsidR="001613BB" w:rsidRDefault="00E76E2C" w:rsidP="001613BB">
            <w:pPr>
              <w:pStyle w:val="bulletedlist"/>
            </w:pPr>
            <w:r>
              <w:t xml:space="preserve">Achieved SOX2 compliance across </w:t>
            </w:r>
            <w:r w:rsidR="006C4558">
              <w:t>publicly</w:t>
            </w:r>
            <w:r>
              <w:t xml:space="preserve"> </w:t>
            </w:r>
            <w:bookmarkStart w:id="0" w:name="_GoBack"/>
            <w:bookmarkEnd w:id="0"/>
            <w:r>
              <w:t>traded entity</w:t>
            </w:r>
          </w:p>
          <w:p w14:paraId="7DB2E7E9" w14:textId="4652E6E9" w:rsidR="00FF12A2" w:rsidRDefault="00FF12A2" w:rsidP="001613BB">
            <w:pPr>
              <w:pStyle w:val="bulletedlist"/>
            </w:pPr>
            <w:r>
              <w:t>Manage development and security teams through massive growth of the company (Forbes fastest growing company 2018)</w:t>
            </w:r>
          </w:p>
          <w:p w14:paraId="057A9C68" w14:textId="77777777" w:rsidR="001613BB" w:rsidRDefault="001613BB" w:rsidP="0054418E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14:paraId="4BCEE54C" w14:textId="77777777" w:rsidR="002238A9" w:rsidRDefault="0061307B" w:rsidP="0054418E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CTO                  </w:t>
            </w:r>
            <w:r w:rsidR="002238A9">
              <w:rPr>
                <w:b/>
                <w:sz w:val="26"/>
                <w:szCs w:val="26"/>
              </w:rPr>
              <w:t xml:space="preserve">                                                         </w:t>
            </w:r>
            <w:r w:rsidR="009F20EA">
              <w:rPr>
                <w:b/>
                <w:sz w:val="26"/>
                <w:szCs w:val="26"/>
              </w:rPr>
              <w:t xml:space="preserve">                        </w:t>
            </w:r>
            <w:r w:rsidR="002238A9">
              <w:rPr>
                <w:b/>
                <w:sz w:val="26"/>
                <w:szCs w:val="26"/>
              </w:rPr>
              <w:t xml:space="preserve"> </w:t>
            </w:r>
            <w:r w:rsidR="002238A9" w:rsidRPr="002238A9">
              <w:t xml:space="preserve">August 2011 </w:t>
            </w:r>
            <w:r w:rsidR="009F20EA">
              <w:t>–</w:t>
            </w:r>
            <w:r w:rsidR="002238A9" w:rsidRPr="002238A9">
              <w:t xml:space="preserve"> </w:t>
            </w:r>
            <w:r w:rsidR="009F20EA">
              <w:t>August 2015</w:t>
            </w:r>
          </w:p>
          <w:p w14:paraId="5B3F7232" w14:textId="77777777" w:rsidR="002238A9" w:rsidRDefault="002238A9" w:rsidP="0054418E">
            <w:pPr>
              <w:spacing w:after="0" w:line="240" w:lineRule="auto"/>
              <w:rPr>
                <w:b/>
              </w:rPr>
            </w:pPr>
            <w:r w:rsidRPr="002238A9">
              <w:rPr>
                <w:b/>
              </w:rPr>
              <w:t>Swett and Crawford</w:t>
            </w:r>
            <w:r>
              <w:rPr>
                <w:b/>
              </w:rPr>
              <w:t xml:space="preserve">, </w:t>
            </w:r>
            <w:r w:rsidRPr="002238A9">
              <w:t>Suwanee Georgia</w:t>
            </w:r>
          </w:p>
          <w:p w14:paraId="2C0CBCFC" w14:textId="77777777" w:rsidR="0061307B" w:rsidRDefault="0061307B" w:rsidP="002238A9">
            <w:pPr>
              <w:pStyle w:val="bulletedlist"/>
            </w:pPr>
            <w:r>
              <w:t>Hands on CTO combining technology platforms with business needs</w:t>
            </w:r>
          </w:p>
          <w:p w14:paraId="7FBADAB2" w14:textId="77777777" w:rsidR="002238A9" w:rsidRDefault="00FB3AE3" w:rsidP="002238A9">
            <w:pPr>
              <w:pStyle w:val="bulletedlist"/>
            </w:pPr>
            <w:r>
              <w:t>Design, deploy and manage global network infrastructure</w:t>
            </w:r>
          </w:p>
          <w:p w14:paraId="3E64E5FC" w14:textId="77777777" w:rsidR="000F6E3A" w:rsidRDefault="00BA735A" w:rsidP="000F6E3A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-Deployed</w:t>
            </w:r>
            <w:r w:rsidR="000F6E3A">
              <w:t xml:space="preserve"> VD</w:t>
            </w:r>
            <w:r>
              <w:t>I, global messaging and other enterprise platforms</w:t>
            </w:r>
            <w:r w:rsidR="000F6E3A">
              <w:t xml:space="preserve"> to disparate companies across </w:t>
            </w:r>
            <w:r>
              <w:t>numerous time zones.</w:t>
            </w:r>
          </w:p>
          <w:p w14:paraId="3FD7D02F" w14:textId="77777777" w:rsidR="00BA735A" w:rsidRDefault="00BA735A" w:rsidP="00BA735A">
            <w:pPr>
              <w:pStyle w:val="bulletedlist"/>
            </w:pPr>
            <w:r>
              <w:t xml:space="preserve">Deployed fully managed MDM environment across multiple platforms and </w:t>
            </w:r>
            <w:r w:rsidR="00070F07">
              <w:t>cultures</w:t>
            </w:r>
          </w:p>
          <w:p w14:paraId="555A7A88" w14:textId="77777777" w:rsidR="00BA735A" w:rsidRPr="008B14F3" w:rsidRDefault="00BA735A" w:rsidP="00BA735A">
            <w:pPr>
              <w:pStyle w:val="bulletedlist"/>
              <w:numPr>
                <w:ilvl w:val="0"/>
                <w:numId w:val="0"/>
              </w:numPr>
              <w:ind w:left="288" w:hanging="288"/>
            </w:pPr>
            <w:r>
              <w:t xml:space="preserve">     -Full process management from vendor selection through security profile design and implementation. This allowed for a true BYOD methodology</w:t>
            </w:r>
          </w:p>
          <w:p w14:paraId="0B1B9CFC" w14:textId="77777777" w:rsidR="002238A9" w:rsidRDefault="00FB3AE3" w:rsidP="002238A9">
            <w:pPr>
              <w:pStyle w:val="bulletedlist"/>
            </w:pPr>
            <w:r>
              <w:t>Manage cloud hosting partners from negotiation through implementation</w:t>
            </w:r>
          </w:p>
          <w:p w14:paraId="3D622067" w14:textId="77777777" w:rsidR="000F6E3A" w:rsidRDefault="000F6E3A" w:rsidP="000F6E3A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-Complete end to end process from needs analysis to completed deployment and post go live support</w:t>
            </w:r>
          </w:p>
          <w:p w14:paraId="7881D360" w14:textId="77777777" w:rsidR="00FB3AE3" w:rsidRDefault="00FB3AE3" w:rsidP="002238A9">
            <w:pPr>
              <w:pStyle w:val="bulletedlist"/>
            </w:pPr>
            <w:r>
              <w:t>Manage Infrastructure teams across multiple global regions</w:t>
            </w:r>
          </w:p>
          <w:p w14:paraId="2797006A" w14:textId="77777777" w:rsidR="000F6E3A" w:rsidRDefault="000F6E3A" w:rsidP="000F6E3A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</w:t>
            </w:r>
            <w:r w:rsidR="00C73F30">
              <w:t>Utilized l</w:t>
            </w:r>
            <w:r>
              <w:t xml:space="preserve">ean IT staff management using team members across </w:t>
            </w:r>
            <w:r w:rsidR="00C73F30">
              <w:t>multiple time zones and group companies to support global operations</w:t>
            </w:r>
          </w:p>
          <w:p w14:paraId="66F7A3C5" w14:textId="77777777" w:rsidR="00FB3AE3" w:rsidRDefault="00C73F30" w:rsidP="002238A9">
            <w:pPr>
              <w:pStyle w:val="bulletedlist"/>
            </w:pPr>
            <w:r>
              <w:t>Manage global messaging</w:t>
            </w:r>
            <w:r w:rsidR="00FB3AE3">
              <w:t xml:space="preserve"> implementation/consolidation</w:t>
            </w:r>
          </w:p>
          <w:p w14:paraId="45529E6C" w14:textId="77777777" w:rsidR="00C73F30" w:rsidRDefault="00C73F30" w:rsidP="00C73F3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lastRenderedPageBreak/>
              <w:t>-Consolidated multiple disconnected and dysfunctional systems into global platform leveraged by employees from 15 entities</w:t>
            </w:r>
          </w:p>
          <w:p w14:paraId="0D94779E" w14:textId="77777777" w:rsidR="00FB3AE3" w:rsidRDefault="00FB3AE3" w:rsidP="002238A9">
            <w:pPr>
              <w:pStyle w:val="bulletedlist"/>
            </w:pPr>
            <w:r>
              <w:t>Work with senior management to develop and implement global IT plans</w:t>
            </w:r>
          </w:p>
          <w:p w14:paraId="13BDAED6" w14:textId="77777777" w:rsidR="00C73F30" w:rsidRDefault="00C73F30" w:rsidP="00C73F3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-Designed and deployed VDI platform to multiple countries leveraging varying deployment methodologies based on local for compliance and performance</w:t>
            </w:r>
          </w:p>
          <w:p w14:paraId="6EE8F153" w14:textId="77777777" w:rsidR="00FB3AE3" w:rsidRDefault="00FB3AE3" w:rsidP="002238A9">
            <w:pPr>
              <w:pStyle w:val="bulletedlist"/>
            </w:pPr>
            <w:r>
              <w:t>Create budgets in line with business plans and work inside those budgets to achieve results</w:t>
            </w:r>
          </w:p>
          <w:p w14:paraId="797EF615" w14:textId="77777777" w:rsidR="00C73F30" w:rsidRDefault="00C73F30" w:rsidP="00C73F3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-Managed both expectations and reality to deliver IT solutions that enabled future growth and expansion</w:t>
            </w:r>
          </w:p>
          <w:p w14:paraId="16B38A6E" w14:textId="77777777" w:rsidR="00FB3AE3" w:rsidRDefault="00FB3AE3" w:rsidP="002238A9">
            <w:pPr>
              <w:pStyle w:val="bulletedlist"/>
            </w:pPr>
            <w:r>
              <w:t>Deployed 100% virtualized server infrastructure</w:t>
            </w:r>
          </w:p>
          <w:p w14:paraId="00D248C0" w14:textId="77777777" w:rsidR="00BA735A" w:rsidRDefault="00C73F30" w:rsidP="00BA735A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-Transformed aging infrastructure and technology plans into fully virtualized and redundant hosted environment</w:t>
            </w:r>
          </w:p>
          <w:p w14:paraId="1E3D965D" w14:textId="77777777" w:rsidR="00FB3AE3" w:rsidRDefault="00FB3AE3" w:rsidP="002238A9">
            <w:pPr>
              <w:pStyle w:val="bulletedlist"/>
            </w:pPr>
            <w:r>
              <w:t>Designed and deployed disaster recovery environments across multiple global data centers</w:t>
            </w:r>
          </w:p>
          <w:p w14:paraId="3BBE327F" w14:textId="77777777" w:rsidR="00BA735A" w:rsidRDefault="00C73F30" w:rsidP="00BA735A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-Leveraged both on premises and cloud technology partners to provide real time disaster recov</w:t>
            </w:r>
            <w:r w:rsidR="00BA735A">
              <w:t xml:space="preserve">ery and application </w:t>
            </w:r>
            <w:r w:rsidR="00070F07">
              <w:t>availability</w:t>
            </w:r>
          </w:p>
          <w:p w14:paraId="0AA406C6" w14:textId="77777777" w:rsidR="002238A9" w:rsidRPr="002238A9" w:rsidRDefault="002238A9" w:rsidP="002238A9">
            <w:pPr>
              <w:spacing w:after="0" w:line="240" w:lineRule="auto"/>
              <w:rPr>
                <w:b/>
              </w:rPr>
            </w:pPr>
            <w:r w:rsidRPr="002238A9">
              <w:rPr>
                <w:b/>
              </w:rPr>
              <w:br/>
            </w:r>
          </w:p>
          <w:p w14:paraId="51A48071" w14:textId="77777777" w:rsidR="0061307B" w:rsidRDefault="0061307B" w:rsidP="0054418E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14:paraId="2EE056D4" w14:textId="77777777" w:rsidR="0054418E" w:rsidRPr="007E612D" w:rsidRDefault="0054418E" w:rsidP="0054418E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 xml:space="preserve">Sr. Technical Consultant </w:t>
            </w:r>
            <w:r w:rsidRPr="007E612D">
              <w:rPr>
                <w:sz w:val="26"/>
                <w:szCs w:val="26"/>
              </w:rPr>
              <w:tab/>
            </w:r>
            <w:r w:rsidRPr="007E612D">
              <w:tab/>
            </w:r>
            <w:r w:rsidRPr="007E612D">
              <w:tab/>
            </w:r>
            <w:r>
              <w:t xml:space="preserve">             </w:t>
            </w:r>
            <w:r w:rsidR="002238A9">
              <w:t xml:space="preserve">                        </w:t>
            </w:r>
            <w:r>
              <w:t xml:space="preserve"> November 2010</w:t>
            </w:r>
            <w:r w:rsidRPr="007E612D">
              <w:t xml:space="preserve"> – </w:t>
            </w:r>
            <w:r w:rsidR="002238A9">
              <w:t>August 2011</w:t>
            </w:r>
          </w:p>
          <w:p w14:paraId="6F6FCC71" w14:textId="77777777" w:rsidR="0054418E" w:rsidRPr="007E612D" w:rsidRDefault="0054418E" w:rsidP="0054418E">
            <w:pPr>
              <w:spacing w:after="0" w:line="240" w:lineRule="auto"/>
            </w:pPr>
            <w:r>
              <w:rPr>
                <w:b/>
              </w:rPr>
              <w:t>Safe Systems</w:t>
            </w:r>
            <w:r>
              <w:t>, Alpharetta</w:t>
            </w:r>
            <w:r w:rsidRPr="007E612D">
              <w:t>, Georgia</w:t>
            </w:r>
          </w:p>
          <w:p w14:paraId="2F030B8E" w14:textId="77777777" w:rsidR="0054418E" w:rsidRPr="007E612D" w:rsidRDefault="0054418E" w:rsidP="0054418E">
            <w:pPr>
              <w:spacing w:after="0" w:line="240" w:lineRule="auto"/>
            </w:pPr>
          </w:p>
          <w:p w14:paraId="22DF0DD8" w14:textId="77777777" w:rsidR="00AF18DF" w:rsidRDefault="00AF18DF" w:rsidP="00AF18DF">
            <w:pPr>
              <w:pStyle w:val="bulletedlist"/>
            </w:pPr>
            <w:r>
              <w:t>Implement</w:t>
            </w:r>
            <w:r w:rsidR="00EB030E">
              <w:t>ed</w:t>
            </w:r>
            <w:r>
              <w:t xml:space="preserve"> server and desktop virtualization (Xenserver, Xendesktop, </w:t>
            </w:r>
            <w:r w:rsidR="009F0470">
              <w:t>VMware</w:t>
            </w:r>
            <w:r>
              <w:t>)</w:t>
            </w:r>
          </w:p>
          <w:p w14:paraId="6222E757" w14:textId="77777777" w:rsidR="00C73F30" w:rsidRPr="008B14F3" w:rsidRDefault="00C73F30" w:rsidP="00C73F3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-Complete deployment lifecycle from design to deployment through post go live support training</w:t>
            </w:r>
          </w:p>
          <w:p w14:paraId="7011E692" w14:textId="77777777" w:rsidR="00AF18DF" w:rsidRDefault="00AF18DF" w:rsidP="00AF18DF">
            <w:pPr>
              <w:pStyle w:val="bulletedlist"/>
            </w:pPr>
            <w:r>
              <w:t>Implement</w:t>
            </w:r>
            <w:r w:rsidR="00EB030E">
              <w:t>ed</w:t>
            </w:r>
            <w:r>
              <w:t xml:space="preserve"> and manage Citrix </w:t>
            </w:r>
            <w:r w:rsidR="00E852E0">
              <w:t>XenApp</w:t>
            </w:r>
            <w:r>
              <w:t xml:space="preserve"> infrastructure</w:t>
            </w:r>
          </w:p>
          <w:p w14:paraId="79C75371" w14:textId="77777777" w:rsidR="00070F07" w:rsidRDefault="00070F07" w:rsidP="00070F07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-Managed both legacy and new deployments as well as planning for future migrations</w:t>
            </w:r>
          </w:p>
          <w:p w14:paraId="6ED8FF2C" w14:textId="77777777" w:rsidR="00AF18DF" w:rsidRDefault="00AF18DF" w:rsidP="00AF18DF">
            <w:pPr>
              <w:pStyle w:val="bulletedlist"/>
            </w:pPr>
            <w:r>
              <w:t>Implement</w:t>
            </w:r>
            <w:r w:rsidR="00EB030E">
              <w:t>ed</w:t>
            </w:r>
            <w:r>
              <w:t xml:space="preserve"> and manage multiple SAN environments (EMC</w:t>
            </w:r>
            <w:r w:rsidR="004031E7">
              <w:t>, Netapp</w:t>
            </w:r>
            <w:r>
              <w:t xml:space="preserve"> and </w:t>
            </w:r>
            <w:r w:rsidR="009F0470">
              <w:t>Left-hand</w:t>
            </w:r>
            <w:r>
              <w:t>)</w:t>
            </w:r>
          </w:p>
          <w:p w14:paraId="15C23532" w14:textId="77777777" w:rsidR="00070F07" w:rsidRDefault="00070F07" w:rsidP="00070F07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-Technical consultation through deployment phases</w:t>
            </w:r>
          </w:p>
          <w:p w14:paraId="567F7C87" w14:textId="77777777" w:rsidR="00AF18DF" w:rsidRDefault="00AF18DF" w:rsidP="00AF18DF">
            <w:pPr>
              <w:pStyle w:val="bulletedlist"/>
            </w:pPr>
            <w:r>
              <w:t>Evaluate</w:t>
            </w:r>
            <w:r w:rsidR="00EB030E">
              <w:t>d</w:t>
            </w:r>
            <w:r>
              <w:t xml:space="preserve"> client networks for security and business </w:t>
            </w:r>
            <w:r w:rsidR="009F0470">
              <w:t>continuity</w:t>
            </w:r>
            <w:r>
              <w:t xml:space="preserve"> issues</w:t>
            </w:r>
          </w:p>
          <w:p w14:paraId="73D93E2D" w14:textId="77777777" w:rsidR="00070F07" w:rsidRDefault="00070F07" w:rsidP="00070F07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-Performed full assessments looking for security and resiliency issues</w:t>
            </w:r>
          </w:p>
          <w:p w14:paraId="70333D34" w14:textId="77777777" w:rsidR="00AF18DF" w:rsidRDefault="00AF18DF" w:rsidP="00AF18DF">
            <w:pPr>
              <w:pStyle w:val="bulletedlist"/>
            </w:pPr>
            <w:r>
              <w:t>Provide</w:t>
            </w:r>
            <w:r w:rsidR="00EB030E">
              <w:t>d</w:t>
            </w:r>
            <w:r>
              <w:t xml:space="preserve"> research and development for new products and services</w:t>
            </w:r>
          </w:p>
          <w:p w14:paraId="78BFF3A4" w14:textId="77777777" w:rsidR="00070F07" w:rsidRPr="008B14F3" w:rsidRDefault="00070F07" w:rsidP="00070F07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-Led research and development for future project and product options</w:t>
            </w:r>
          </w:p>
          <w:p w14:paraId="76F2CF3D" w14:textId="77777777" w:rsidR="00AF18DF" w:rsidRDefault="00AF18DF" w:rsidP="00AF18DF">
            <w:pPr>
              <w:pStyle w:val="bulletedlist"/>
            </w:pPr>
            <w:r>
              <w:t>Provide</w:t>
            </w:r>
            <w:r w:rsidR="00EB030E">
              <w:t>d</w:t>
            </w:r>
            <w:r>
              <w:t xml:space="preserve"> audit services for FDIC exam </w:t>
            </w:r>
            <w:r w:rsidR="009F0470">
              <w:t>preparation</w:t>
            </w:r>
          </w:p>
          <w:p w14:paraId="5C055051" w14:textId="77777777" w:rsidR="00331F1C" w:rsidRDefault="00331F1C" w:rsidP="00AF18DF">
            <w:pPr>
              <w:pStyle w:val="bulletedlist"/>
            </w:pPr>
            <w:r>
              <w:t>Implement</w:t>
            </w:r>
            <w:r w:rsidR="00EB030E">
              <w:t>ed</w:t>
            </w:r>
            <w:r>
              <w:t xml:space="preserve"> WAN optimization appliances for customer and internal use</w:t>
            </w:r>
          </w:p>
          <w:p w14:paraId="52E728B0" w14:textId="77777777" w:rsidR="00175F38" w:rsidRDefault="00175F38" w:rsidP="00AF18DF">
            <w:pPr>
              <w:pStyle w:val="bulletedlist"/>
            </w:pPr>
            <w:r>
              <w:t>Led team evaluating cloud technologies from Amazon (EC2) and Microsoft Azure</w:t>
            </w:r>
          </w:p>
          <w:p w14:paraId="0910CC0C" w14:textId="77777777" w:rsidR="0054418E" w:rsidRDefault="0054418E" w:rsidP="0054418E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14:paraId="64708F3F" w14:textId="77777777" w:rsidR="00A17C51" w:rsidRPr="007E612D" w:rsidRDefault="0054418E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 xml:space="preserve">VP, IT </w:t>
            </w:r>
            <w:r w:rsidR="0061307B">
              <w:rPr>
                <w:b/>
                <w:sz w:val="26"/>
                <w:szCs w:val="26"/>
              </w:rPr>
              <w:t>Director</w:t>
            </w:r>
            <w:r w:rsidR="00E433DC" w:rsidRPr="007E612D">
              <w:tab/>
            </w:r>
            <w:r w:rsidR="00E433DC" w:rsidRPr="007E612D">
              <w:tab/>
            </w:r>
            <w:r>
              <w:t xml:space="preserve">                                                 </w:t>
            </w:r>
            <w:r w:rsidR="00635237">
              <w:t xml:space="preserve">          </w:t>
            </w:r>
            <w:r>
              <w:t xml:space="preserve"> </w:t>
            </w:r>
            <w:r w:rsidR="00635237">
              <w:t>November 2005</w:t>
            </w:r>
            <w:r w:rsidR="00F50F11" w:rsidRPr="007E612D">
              <w:t xml:space="preserve"> – </w:t>
            </w:r>
            <w:r>
              <w:t>November 2010</w:t>
            </w:r>
          </w:p>
          <w:p w14:paraId="4D344824" w14:textId="77777777" w:rsidR="00F50F11" w:rsidRPr="007E612D" w:rsidRDefault="0054418E" w:rsidP="007E612D">
            <w:pPr>
              <w:spacing w:after="0" w:line="240" w:lineRule="auto"/>
            </w:pPr>
            <w:r>
              <w:rPr>
                <w:b/>
              </w:rPr>
              <w:t>The Peoples Bank</w:t>
            </w:r>
            <w:r>
              <w:t>, Winder</w:t>
            </w:r>
            <w:r w:rsidR="00F50F11" w:rsidRPr="007E612D">
              <w:t>, Georgia</w:t>
            </w:r>
          </w:p>
          <w:p w14:paraId="69C06843" w14:textId="77777777" w:rsidR="00844602" w:rsidRPr="007E612D" w:rsidRDefault="00844602" w:rsidP="007E612D">
            <w:pPr>
              <w:spacing w:after="0" w:line="240" w:lineRule="auto"/>
            </w:pPr>
          </w:p>
          <w:p w14:paraId="156CD4B8" w14:textId="77777777" w:rsidR="00635237" w:rsidRDefault="00635237" w:rsidP="00635237">
            <w:pPr>
              <w:pStyle w:val="bulletedlist"/>
            </w:pPr>
            <w:r>
              <w:t>Manage</w:t>
            </w:r>
            <w:r w:rsidR="00EB030E">
              <w:t>d</w:t>
            </w:r>
            <w:r>
              <w:t xml:space="preserve"> IT Infrastructure (VOIP, LAN/WAN, Data Centers, Applications)</w:t>
            </w:r>
          </w:p>
          <w:p w14:paraId="0B294C6C" w14:textId="77777777" w:rsidR="00175F38" w:rsidRPr="008B14F3" w:rsidRDefault="00175F38" w:rsidP="00635237">
            <w:pPr>
              <w:pStyle w:val="bulletedlist"/>
            </w:pPr>
            <w:r>
              <w:t xml:space="preserve">Deployed multi language systems for Latin American branch locations </w:t>
            </w:r>
          </w:p>
          <w:p w14:paraId="4A6579D7" w14:textId="77777777" w:rsidR="00635237" w:rsidRDefault="00635237" w:rsidP="00635237">
            <w:pPr>
              <w:pStyle w:val="bulletedlist"/>
            </w:pPr>
            <w:r>
              <w:t>Implement</w:t>
            </w:r>
            <w:r w:rsidR="00EB030E">
              <w:t>ed</w:t>
            </w:r>
            <w:r>
              <w:t xml:space="preserve"> Server virtualization (</w:t>
            </w:r>
            <w:r w:rsidR="009F0470">
              <w:t>VMware</w:t>
            </w:r>
            <w:r>
              <w:t xml:space="preserve"> and XenServer) </w:t>
            </w:r>
          </w:p>
          <w:p w14:paraId="32000632" w14:textId="77777777" w:rsidR="00635237" w:rsidRDefault="00635237" w:rsidP="00635237">
            <w:pPr>
              <w:pStyle w:val="bulletedlist"/>
            </w:pPr>
            <w:r>
              <w:t>Implement</w:t>
            </w:r>
            <w:r w:rsidR="00EB030E">
              <w:t>ed</w:t>
            </w:r>
            <w:r>
              <w:t xml:space="preserve"> and manage Citrix Xenapp infrastructure</w:t>
            </w:r>
          </w:p>
          <w:p w14:paraId="45FA84E1" w14:textId="77777777" w:rsidR="00635237" w:rsidRDefault="00635237" w:rsidP="00635237">
            <w:pPr>
              <w:pStyle w:val="bulletedlist"/>
            </w:pPr>
            <w:r>
              <w:t>Manage</w:t>
            </w:r>
            <w:r w:rsidR="00EB030E">
              <w:t>d</w:t>
            </w:r>
            <w:r>
              <w:t xml:space="preserve"> SAN environment (EMC and </w:t>
            </w:r>
            <w:r w:rsidR="009F0470">
              <w:t>Left-hand</w:t>
            </w:r>
            <w:r>
              <w:t>)</w:t>
            </w:r>
          </w:p>
          <w:p w14:paraId="36C887FA" w14:textId="77777777" w:rsidR="00635237" w:rsidRDefault="00635237" w:rsidP="00635237">
            <w:pPr>
              <w:pStyle w:val="bulletedlist"/>
            </w:pPr>
            <w:r>
              <w:t>Implement</w:t>
            </w:r>
            <w:r w:rsidR="00EB030E">
              <w:t>ed</w:t>
            </w:r>
            <w:r>
              <w:t xml:space="preserve"> and manage</w:t>
            </w:r>
            <w:r w:rsidR="00EB030E">
              <w:t>d</w:t>
            </w:r>
            <w:r>
              <w:t xml:space="preserve"> Shoretel VOIP environment</w:t>
            </w:r>
          </w:p>
          <w:p w14:paraId="46154C4D" w14:textId="77777777" w:rsidR="00635237" w:rsidRPr="008B14F3" w:rsidRDefault="00635237" w:rsidP="00635237">
            <w:pPr>
              <w:pStyle w:val="bulletedlist"/>
            </w:pPr>
            <w:r>
              <w:lastRenderedPageBreak/>
              <w:t>Manage</w:t>
            </w:r>
            <w:r w:rsidR="00EB030E">
              <w:t>d</w:t>
            </w:r>
            <w:r>
              <w:t xml:space="preserve"> network administrator/</w:t>
            </w:r>
            <w:r w:rsidR="00EB030E">
              <w:t xml:space="preserve"> </w:t>
            </w:r>
            <w:r>
              <w:t>Helpdesk staff</w:t>
            </w:r>
          </w:p>
          <w:p w14:paraId="3A1CEE94" w14:textId="77777777" w:rsidR="00635237" w:rsidRDefault="00635237" w:rsidP="00635237">
            <w:pPr>
              <w:pStyle w:val="bulletedlist"/>
            </w:pPr>
            <w:r>
              <w:t>Design</w:t>
            </w:r>
            <w:r w:rsidR="00EB030E">
              <w:t>ed</w:t>
            </w:r>
            <w:r>
              <w:t xml:space="preserve"> and implement</w:t>
            </w:r>
            <w:r w:rsidR="00EB030E">
              <w:t>ed</w:t>
            </w:r>
            <w:r>
              <w:t xml:space="preserve"> redundant data centers including replication and site redundancy</w:t>
            </w:r>
          </w:p>
          <w:p w14:paraId="02F97DFC" w14:textId="77777777" w:rsidR="00FB0648" w:rsidRPr="007E612D" w:rsidRDefault="00FB0648" w:rsidP="007E612D">
            <w:pPr>
              <w:spacing w:after="0" w:line="240" w:lineRule="auto"/>
            </w:pPr>
          </w:p>
          <w:p w14:paraId="3862D456" w14:textId="77777777" w:rsidR="009D73D1" w:rsidRPr="007E612D" w:rsidRDefault="0054418E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Senior Engineer</w:t>
            </w:r>
            <w:r w:rsidR="00E433DC" w:rsidRPr="007E612D">
              <w:tab/>
            </w:r>
            <w:r w:rsidR="00E433DC" w:rsidRPr="007E612D">
              <w:tab/>
            </w:r>
            <w:r w:rsidR="00E433DC" w:rsidRPr="007E612D">
              <w:tab/>
            </w:r>
            <w:r w:rsidR="00D32D2B" w:rsidRPr="007E612D">
              <w:tab/>
            </w:r>
            <w:r>
              <w:t xml:space="preserve">        </w:t>
            </w:r>
            <w:r w:rsidR="00635237">
              <w:t xml:space="preserve">                         </w:t>
            </w:r>
            <w:r>
              <w:t xml:space="preserve"> </w:t>
            </w:r>
            <w:r w:rsidR="00635237">
              <w:t>February 2004</w:t>
            </w:r>
            <w:r w:rsidR="009D73D1" w:rsidRPr="007E612D">
              <w:t xml:space="preserve"> – </w:t>
            </w:r>
            <w:r w:rsidR="00635237">
              <w:t>November 2005</w:t>
            </w:r>
          </w:p>
          <w:p w14:paraId="4278AC07" w14:textId="77777777" w:rsidR="009D73D1" w:rsidRDefault="0054418E" w:rsidP="007E612D">
            <w:pPr>
              <w:spacing w:after="0" w:line="240" w:lineRule="auto"/>
            </w:pPr>
            <w:r>
              <w:rPr>
                <w:b/>
              </w:rPr>
              <w:t>Dataliant</w:t>
            </w:r>
            <w:r w:rsidR="009D73D1" w:rsidRPr="007E612D">
              <w:t>, A</w:t>
            </w:r>
            <w:r>
              <w:t>lpharetta</w:t>
            </w:r>
            <w:r w:rsidR="009D73D1" w:rsidRPr="007E612D">
              <w:t>, Georgia</w:t>
            </w:r>
          </w:p>
          <w:p w14:paraId="2A6C6FA5" w14:textId="77777777" w:rsidR="00635237" w:rsidRPr="007E612D" w:rsidRDefault="00635237" w:rsidP="007E612D">
            <w:pPr>
              <w:spacing w:after="0" w:line="240" w:lineRule="auto"/>
            </w:pPr>
          </w:p>
          <w:p w14:paraId="1D03E463" w14:textId="77777777" w:rsidR="00635237" w:rsidRDefault="00635237" w:rsidP="00635237">
            <w:pPr>
              <w:pStyle w:val="bulletedlist"/>
            </w:pPr>
            <w:r>
              <w:t>Design</w:t>
            </w:r>
            <w:r w:rsidR="00EB030E">
              <w:t>ed</w:t>
            </w:r>
            <w:r>
              <w:t>, implement</w:t>
            </w:r>
            <w:r w:rsidR="00EB030E">
              <w:t>ed,</w:t>
            </w:r>
            <w:r>
              <w:t xml:space="preserve"> and manage</w:t>
            </w:r>
            <w:r w:rsidR="00EB030E">
              <w:t>d</w:t>
            </w:r>
            <w:r>
              <w:t xml:space="preserve"> multiple client networks through entire lifecycle</w:t>
            </w:r>
          </w:p>
          <w:p w14:paraId="395D5C78" w14:textId="77777777" w:rsidR="00AF0B21" w:rsidRPr="008B14F3" w:rsidRDefault="00AF0B21" w:rsidP="00635237">
            <w:pPr>
              <w:pStyle w:val="bulletedlist"/>
            </w:pPr>
            <w:r>
              <w:t>Support</w:t>
            </w:r>
            <w:r w:rsidR="00EB030E">
              <w:t>ed multiple</w:t>
            </w:r>
            <w:r>
              <w:t xml:space="preserve"> technologies from various vendors (Microsoft, VERITAS, Cisco, Mitel, Symantec, </w:t>
            </w:r>
            <w:proofErr w:type="spellStart"/>
            <w:r>
              <w:t>Watchguard</w:t>
            </w:r>
            <w:proofErr w:type="spellEnd"/>
            <w:r>
              <w:t xml:space="preserve">, </w:t>
            </w:r>
            <w:r w:rsidR="00E852E0">
              <w:t>etc.</w:t>
            </w:r>
            <w:r>
              <w:t>)</w:t>
            </w:r>
          </w:p>
          <w:p w14:paraId="4DB12B67" w14:textId="77777777" w:rsidR="00882C77" w:rsidRPr="00635237" w:rsidRDefault="00635237" w:rsidP="00635237">
            <w:pPr>
              <w:pStyle w:val="bulletedlist"/>
              <w:rPr>
                <w:b/>
                <w:sz w:val="26"/>
                <w:szCs w:val="26"/>
              </w:rPr>
            </w:pPr>
            <w:r>
              <w:t>Design</w:t>
            </w:r>
            <w:r w:rsidR="00EB030E">
              <w:t>ed</w:t>
            </w:r>
            <w:r>
              <w:t xml:space="preserve"> and implement</w:t>
            </w:r>
            <w:r w:rsidR="00EB030E">
              <w:t>ed</w:t>
            </w:r>
            <w:r>
              <w:t xml:space="preserve"> recovery solution</w:t>
            </w:r>
            <w:r w:rsidR="00EB030E">
              <w:t>s</w:t>
            </w:r>
            <w:r>
              <w:t xml:space="preserve"> for various sized organizations based on budget and resource restraints</w:t>
            </w:r>
          </w:p>
          <w:p w14:paraId="20DAF705" w14:textId="77777777" w:rsidR="00635237" w:rsidRDefault="00635237" w:rsidP="00635237">
            <w:pPr>
              <w:pStyle w:val="bulletedlist"/>
              <w:numPr>
                <w:ilvl w:val="0"/>
                <w:numId w:val="0"/>
              </w:numPr>
              <w:ind w:left="288"/>
              <w:rPr>
                <w:b/>
                <w:sz w:val="26"/>
                <w:szCs w:val="26"/>
              </w:rPr>
            </w:pPr>
          </w:p>
          <w:p w14:paraId="0B43442D" w14:textId="77777777" w:rsidR="00F50F11" w:rsidRPr="007E612D" w:rsidRDefault="00635237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Network Systems Manager</w:t>
            </w:r>
            <w:r w:rsidR="00E433DC" w:rsidRPr="007E612D">
              <w:tab/>
            </w:r>
            <w:r w:rsidR="00E433DC" w:rsidRPr="007E612D">
              <w:tab/>
            </w:r>
            <w:r w:rsidR="0054418E">
              <w:t xml:space="preserve">             </w:t>
            </w:r>
            <w:r>
              <w:t xml:space="preserve">                         </w:t>
            </w:r>
            <w:r w:rsidR="0054418E">
              <w:t xml:space="preserve"> </w:t>
            </w:r>
            <w:r>
              <w:t>January 2001</w:t>
            </w:r>
            <w:r w:rsidR="00255318" w:rsidRPr="007E612D">
              <w:t xml:space="preserve"> – </w:t>
            </w:r>
            <w:r>
              <w:t>February 2004</w:t>
            </w:r>
          </w:p>
          <w:p w14:paraId="2E9B1F28" w14:textId="77777777" w:rsidR="00103606" w:rsidRPr="007E612D" w:rsidRDefault="00635237" w:rsidP="007E612D">
            <w:pPr>
              <w:spacing w:after="0" w:line="240" w:lineRule="auto"/>
            </w:pPr>
            <w:r>
              <w:rPr>
                <w:b/>
              </w:rPr>
              <w:t>Hoover Materials Handling Group</w:t>
            </w:r>
            <w:r w:rsidR="00516BDA" w:rsidRPr="007E612D">
              <w:t xml:space="preserve">, </w:t>
            </w:r>
            <w:r>
              <w:t>Roswell</w:t>
            </w:r>
            <w:r w:rsidR="00516BDA" w:rsidRPr="007E612D">
              <w:t>, Georgia</w:t>
            </w:r>
          </w:p>
          <w:p w14:paraId="10070CD6" w14:textId="77777777" w:rsidR="00516BDA" w:rsidRPr="007E612D" w:rsidRDefault="00516BDA" w:rsidP="007E612D">
            <w:pPr>
              <w:spacing w:after="0" w:line="240" w:lineRule="auto"/>
            </w:pPr>
          </w:p>
          <w:p w14:paraId="79843645" w14:textId="77777777" w:rsidR="00635237" w:rsidRDefault="00635237" w:rsidP="00635237">
            <w:pPr>
              <w:pStyle w:val="bulletedlist"/>
            </w:pPr>
            <w:r>
              <w:t>Design</w:t>
            </w:r>
            <w:r w:rsidR="00EB030E">
              <w:t>ed</w:t>
            </w:r>
            <w:r>
              <w:t xml:space="preserve"> and implement</w:t>
            </w:r>
            <w:r w:rsidR="00EB030E">
              <w:t>ed</w:t>
            </w:r>
            <w:r>
              <w:t xml:space="preserve"> network disaster recovery plan.</w:t>
            </w:r>
          </w:p>
          <w:p w14:paraId="6022EEAC" w14:textId="77777777" w:rsidR="00AF18DF" w:rsidRPr="008B14F3" w:rsidRDefault="00635237" w:rsidP="00AF18DF">
            <w:pPr>
              <w:pStyle w:val="bulletedlist"/>
            </w:pPr>
            <w:r>
              <w:t>Implement</w:t>
            </w:r>
            <w:r w:rsidR="00EB030E">
              <w:t>ed</w:t>
            </w:r>
            <w:r>
              <w:t xml:space="preserve"> JD Edwards ERP application to replace multiple legacy ERP applications.</w:t>
            </w:r>
          </w:p>
          <w:p w14:paraId="372B3532" w14:textId="77777777" w:rsidR="00635237" w:rsidRDefault="00635237" w:rsidP="00635237">
            <w:pPr>
              <w:pStyle w:val="bulletedlist"/>
              <w:spacing w:after="0" w:line="240" w:lineRule="auto"/>
            </w:pPr>
            <w:r>
              <w:t>Conduct</w:t>
            </w:r>
            <w:r w:rsidR="00EB030E">
              <w:t>ed</w:t>
            </w:r>
            <w:r>
              <w:t xml:space="preserve"> security audits and implement</w:t>
            </w:r>
            <w:r w:rsidR="00EB030E">
              <w:t>ed</w:t>
            </w:r>
            <w:r>
              <w:t xml:space="preserve"> security changes</w:t>
            </w:r>
            <w:r>
              <w:br/>
            </w:r>
          </w:p>
          <w:p w14:paraId="0FA48A8C" w14:textId="77777777" w:rsidR="00635237" w:rsidRDefault="00635237" w:rsidP="00635237">
            <w:pPr>
              <w:pStyle w:val="bulletedlist"/>
              <w:spacing w:after="0" w:line="240" w:lineRule="auto"/>
            </w:pPr>
            <w:r>
              <w:t>Manage</w:t>
            </w:r>
            <w:r w:rsidR="00EB030E">
              <w:t>d</w:t>
            </w:r>
            <w:r>
              <w:t xml:space="preserve"> 3 network administrators and assign duties/responsibilities as needed</w:t>
            </w:r>
            <w:r>
              <w:br/>
            </w:r>
          </w:p>
          <w:p w14:paraId="3663C5FF" w14:textId="77777777" w:rsidR="00635237" w:rsidRPr="007E612D" w:rsidRDefault="00635237" w:rsidP="00635237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288"/>
            </w:pPr>
          </w:p>
          <w:p w14:paraId="2CAF96C3" w14:textId="77777777" w:rsidR="00516BDA" w:rsidRPr="007E612D" w:rsidRDefault="00635237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Senior Network Administrator</w:t>
            </w:r>
            <w:r w:rsidR="00BF627B" w:rsidRPr="007E612D">
              <w:rPr>
                <w:b/>
              </w:rPr>
              <w:tab/>
            </w:r>
            <w:r w:rsidR="00BF627B" w:rsidRPr="007E612D">
              <w:rPr>
                <w:b/>
              </w:rPr>
              <w:tab/>
            </w:r>
            <w:r w:rsidR="00BF627B" w:rsidRPr="007E612D">
              <w:rPr>
                <w:b/>
              </w:rPr>
              <w:tab/>
            </w:r>
            <w:r>
              <w:rPr>
                <w:b/>
              </w:rPr>
              <w:t xml:space="preserve">                                 </w:t>
            </w:r>
            <w:r w:rsidR="00255318" w:rsidRPr="007E612D">
              <w:t>Ma</w:t>
            </w:r>
            <w:r>
              <w:t>y</w:t>
            </w:r>
            <w:r w:rsidR="00255318" w:rsidRPr="007E612D">
              <w:t xml:space="preserve"> </w:t>
            </w:r>
            <w:r>
              <w:t>1998</w:t>
            </w:r>
            <w:r w:rsidR="00255318" w:rsidRPr="007E612D">
              <w:t xml:space="preserve"> – </w:t>
            </w:r>
            <w:r>
              <w:t>January 2001</w:t>
            </w:r>
          </w:p>
          <w:p w14:paraId="6737897C" w14:textId="77777777" w:rsidR="00516BDA" w:rsidRPr="007E612D" w:rsidRDefault="00635237" w:rsidP="007E612D">
            <w:pPr>
              <w:spacing w:after="0" w:line="240" w:lineRule="auto"/>
            </w:pPr>
            <w:r>
              <w:rPr>
                <w:b/>
              </w:rPr>
              <w:t>LeasePlan USA</w:t>
            </w:r>
            <w:r w:rsidR="00516BDA" w:rsidRPr="007E612D">
              <w:t xml:space="preserve">, </w:t>
            </w:r>
            <w:r>
              <w:t>Alpharetta</w:t>
            </w:r>
            <w:r w:rsidR="00516BDA" w:rsidRPr="007E612D">
              <w:t>, Georgia</w:t>
            </w:r>
          </w:p>
          <w:p w14:paraId="58A2414C" w14:textId="77777777" w:rsidR="00530929" w:rsidRPr="007E612D" w:rsidRDefault="00530929" w:rsidP="007E612D">
            <w:pPr>
              <w:spacing w:after="0" w:line="240" w:lineRule="auto"/>
            </w:pPr>
          </w:p>
          <w:p w14:paraId="63AFE5FC" w14:textId="77777777" w:rsidR="00635237" w:rsidRPr="008B14F3" w:rsidRDefault="00635237" w:rsidP="00635237">
            <w:pPr>
              <w:pStyle w:val="bulletedlist"/>
            </w:pPr>
            <w:r>
              <w:t>Manage</w:t>
            </w:r>
            <w:r w:rsidR="00EB030E">
              <w:t>d</w:t>
            </w:r>
            <w:r>
              <w:t xml:space="preserve"> security plans a</w:t>
            </w:r>
            <w:r w:rsidR="00AF18DF">
              <w:t>nd disaster recovery procedures</w:t>
            </w:r>
          </w:p>
          <w:p w14:paraId="6E16EB88" w14:textId="77777777" w:rsidR="00635237" w:rsidRDefault="00635237" w:rsidP="00635237">
            <w:pPr>
              <w:pStyle w:val="bulletedlist"/>
            </w:pPr>
            <w:r>
              <w:t>Design</w:t>
            </w:r>
            <w:r w:rsidR="00EB030E">
              <w:t>ed</w:t>
            </w:r>
            <w:r>
              <w:t>, plan</w:t>
            </w:r>
            <w:r w:rsidR="00EB030E">
              <w:t>ned</w:t>
            </w:r>
            <w:r>
              <w:t xml:space="preserve"> and implement</w:t>
            </w:r>
            <w:r w:rsidR="00EB030E">
              <w:t>ed</w:t>
            </w:r>
            <w:r>
              <w:t xml:space="preserve"> Windows 20</w:t>
            </w:r>
            <w:r w:rsidR="00AF18DF">
              <w:t>00 Active Directory environment</w:t>
            </w:r>
          </w:p>
          <w:p w14:paraId="0056AB55" w14:textId="77777777" w:rsidR="00AF18DF" w:rsidRDefault="00AF18DF" w:rsidP="00635237">
            <w:pPr>
              <w:pStyle w:val="bulletedlist"/>
            </w:pPr>
            <w:r>
              <w:t>Design</w:t>
            </w:r>
            <w:r w:rsidR="00EB030E">
              <w:t>ed</w:t>
            </w:r>
            <w:r>
              <w:t xml:space="preserve"> and manage</w:t>
            </w:r>
            <w:r w:rsidR="00EB030E">
              <w:t>d</w:t>
            </w:r>
            <w:r>
              <w:t xml:space="preserve"> image based deployments of desktop security and application deployment</w:t>
            </w:r>
          </w:p>
          <w:p w14:paraId="17F79726" w14:textId="77777777" w:rsidR="005A44B0" w:rsidRDefault="005A44B0" w:rsidP="00635237">
            <w:pPr>
              <w:spacing w:after="0" w:line="240" w:lineRule="auto"/>
            </w:pPr>
          </w:p>
          <w:p w14:paraId="106E5A49" w14:textId="77777777" w:rsidR="00635237" w:rsidRPr="007E612D" w:rsidRDefault="00635237" w:rsidP="00635237">
            <w:pPr>
              <w:spacing w:after="0" w:line="240" w:lineRule="auto"/>
            </w:pPr>
          </w:p>
          <w:p w14:paraId="748A5D51" w14:textId="77777777" w:rsidR="005A44B0" w:rsidRPr="007E612D" w:rsidRDefault="005A44B0" w:rsidP="007E612D">
            <w:pPr>
              <w:spacing w:after="0" w:line="240" w:lineRule="auto"/>
            </w:pPr>
          </w:p>
          <w:p w14:paraId="7B2AE4AA" w14:textId="77777777" w:rsidR="0054418E" w:rsidRPr="007E612D" w:rsidRDefault="0054418E" w:rsidP="0054418E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EDUCATION</w:t>
            </w:r>
          </w:p>
          <w:p w14:paraId="379343EC" w14:textId="77777777" w:rsidR="0054418E" w:rsidRPr="007E612D" w:rsidRDefault="0054418E" w:rsidP="0054418E">
            <w:pPr>
              <w:spacing w:after="0" w:line="240" w:lineRule="auto"/>
            </w:pPr>
          </w:p>
          <w:p w14:paraId="27A17972" w14:textId="77777777" w:rsidR="0054418E" w:rsidRPr="007E612D" w:rsidRDefault="00635237" w:rsidP="0054418E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sz w:val="26"/>
                <w:szCs w:val="26"/>
              </w:rPr>
              <w:t>Associate of Applied Science</w:t>
            </w:r>
            <w:r w:rsidR="0054418E" w:rsidRPr="007E612D">
              <w:rPr>
                <w:b/>
                <w:sz w:val="24"/>
                <w:szCs w:val="24"/>
              </w:rPr>
              <w:tab/>
            </w:r>
          </w:p>
          <w:p w14:paraId="78BCD38A" w14:textId="77777777" w:rsidR="0054418E" w:rsidRPr="007E612D" w:rsidRDefault="00635237" w:rsidP="0054418E">
            <w:pPr>
              <w:spacing w:after="0" w:line="240" w:lineRule="auto"/>
            </w:pPr>
            <w:r>
              <w:rPr>
                <w:b/>
              </w:rPr>
              <w:t>Lanier College</w:t>
            </w:r>
            <w:r w:rsidR="00BA735A">
              <w:t xml:space="preserve"> -</w:t>
            </w:r>
            <w:r w:rsidR="0054418E" w:rsidRPr="007E612D">
              <w:t xml:space="preserve"> </w:t>
            </w:r>
            <w:r>
              <w:t>Gainesville</w:t>
            </w:r>
            <w:r w:rsidR="0054418E" w:rsidRPr="007E612D">
              <w:t>, Georgia</w:t>
            </w:r>
          </w:p>
          <w:p w14:paraId="7F0C601F" w14:textId="77777777" w:rsidR="0054418E" w:rsidRPr="007E612D" w:rsidRDefault="0054418E" w:rsidP="0054418E">
            <w:pPr>
              <w:spacing w:after="0" w:line="240" w:lineRule="auto"/>
            </w:pPr>
          </w:p>
          <w:p w14:paraId="18D0835E" w14:textId="77777777" w:rsidR="0054418E" w:rsidRDefault="0054418E" w:rsidP="0054418E">
            <w:pPr>
              <w:spacing w:after="0" w:line="240" w:lineRule="auto"/>
            </w:pPr>
            <w:r w:rsidRPr="007E612D">
              <w:t xml:space="preserve">Studies </w:t>
            </w:r>
            <w:r>
              <w:t>focused in</w:t>
            </w:r>
            <w:r w:rsidRPr="007E612D">
              <w:t xml:space="preserve"> application development, </w:t>
            </w:r>
            <w:r>
              <w:t>IT</w:t>
            </w:r>
            <w:r w:rsidRPr="007E612D">
              <w:t xml:space="preserve"> </w:t>
            </w:r>
            <w:r w:rsidR="00635237">
              <w:t xml:space="preserve">project management, network </w:t>
            </w:r>
            <w:r w:rsidR="009F0470">
              <w:t>design,</w:t>
            </w:r>
            <w:r w:rsidRPr="007E612D">
              <w:t xml:space="preserve"> technical planning, and business case </w:t>
            </w:r>
            <w:r>
              <w:t>analyses</w:t>
            </w:r>
            <w:r w:rsidR="00635237">
              <w:t>.</w:t>
            </w:r>
          </w:p>
          <w:p w14:paraId="124C7B9A" w14:textId="77777777" w:rsidR="00635237" w:rsidRPr="007E612D" w:rsidRDefault="00635237" w:rsidP="0054418E">
            <w:pPr>
              <w:spacing w:after="0" w:line="240" w:lineRule="auto"/>
            </w:pPr>
          </w:p>
          <w:p w14:paraId="1B2E7D3E" w14:textId="77777777" w:rsidR="0083070B" w:rsidRPr="007E612D" w:rsidRDefault="0083070B" w:rsidP="007E612D">
            <w:pPr>
              <w:spacing w:after="0" w:line="240" w:lineRule="auto"/>
            </w:pPr>
          </w:p>
          <w:p w14:paraId="61877323" w14:textId="77777777" w:rsidR="00A172F2" w:rsidRPr="007E612D" w:rsidRDefault="00A172F2" w:rsidP="007E612D">
            <w:pPr>
              <w:spacing w:after="0" w:line="240" w:lineRule="auto"/>
            </w:pPr>
          </w:p>
          <w:p w14:paraId="2458E7B9" w14:textId="77777777" w:rsidR="00A172F2" w:rsidRPr="007E612D" w:rsidRDefault="00A172F2" w:rsidP="007E612D">
            <w:pPr>
              <w:spacing w:after="0" w:line="240" w:lineRule="auto"/>
            </w:pPr>
          </w:p>
          <w:p w14:paraId="01BE6E2A" w14:textId="77777777" w:rsidR="007B4431" w:rsidRPr="007E612D" w:rsidRDefault="007B4431" w:rsidP="007E612D">
            <w:pPr>
              <w:spacing w:after="0" w:line="240" w:lineRule="auto"/>
            </w:pPr>
          </w:p>
        </w:tc>
        <w:tc>
          <w:tcPr>
            <w:tcW w:w="1789" w:type="dxa"/>
            <w:shd w:val="clear" w:color="auto" w:fill="F2F2F2"/>
          </w:tcPr>
          <w:p w14:paraId="0194FF74" w14:textId="77777777" w:rsidR="00A17C51" w:rsidRPr="007E612D" w:rsidRDefault="00A17C51" w:rsidP="000F6E3A">
            <w:pPr>
              <w:spacing w:after="0" w:line="240" w:lineRule="auto"/>
            </w:pPr>
          </w:p>
        </w:tc>
      </w:tr>
      <w:tr w:rsidR="00331F1C" w:rsidRPr="007E612D" w14:paraId="58944D93" w14:textId="77777777" w:rsidTr="002F240A">
        <w:trPr>
          <w:jc w:val="center"/>
        </w:trPr>
        <w:tc>
          <w:tcPr>
            <w:tcW w:w="9011" w:type="dxa"/>
            <w:gridSpan w:val="2"/>
          </w:tcPr>
          <w:p w14:paraId="6A10BDD8" w14:textId="77777777" w:rsidR="00331F1C" w:rsidRPr="007E612D" w:rsidRDefault="00331F1C" w:rsidP="007E612D">
            <w:pPr>
              <w:spacing w:after="0" w:line="240" w:lineRule="auto"/>
            </w:pPr>
          </w:p>
        </w:tc>
        <w:tc>
          <w:tcPr>
            <w:tcW w:w="1789" w:type="dxa"/>
            <w:shd w:val="clear" w:color="auto" w:fill="F2F2F2"/>
          </w:tcPr>
          <w:p w14:paraId="1F4FEF19" w14:textId="77777777" w:rsidR="00331F1C" w:rsidRPr="007E612D" w:rsidRDefault="00331F1C" w:rsidP="007E612D">
            <w:pPr>
              <w:spacing w:after="0" w:line="240" w:lineRule="auto"/>
            </w:pPr>
          </w:p>
        </w:tc>
      </w:tr>
    </w:tbl>
    <w:p w14:paraId="4C70E2C8" w14:textId="77777777" w:rsidR="007E612D" w:rsidRDefault="007E612D" w:rsidP="00EA295A"/>
    <w:sectPr w:rsidR="007E612D" w:rsidSect="007B443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86EA8" w14:textId="77777777" w:rsidR="00CF1F8A" w:rsidRDefault="00CF1F8A" w:rsidP="00E76E2C">
      <w:pPr>
        <w:spacing w:after="0" w:line="240" w:lineRule="auto"/>
      </w:pPr>
      <w:r>
        <w:separator/>
      </w:r>
    </w:p>
  </w:endnote>
  <w:endnote w:type="continuationSeparator" w:id="0">
    <w:p w14:paraId="38BD9C24" w14:textId="77777777" w:rsidR="00CF1F8A" w:rsidRDefault="00CF1F8A" w:rsidP="00E7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4769D" w14:textId="77777777" w:rsidR="00CF1F8A" w:rsidRDefault="00CF1F8A" w:rsidP="00E76E2C">
      <w:pPr>
        <w:spacing w:after="0" w:line="240" w:lineRule="auto"/>
      </w:pPr>
      <w:r>
        <w:separator/>
      </w:r>
    </w:p>
  </w:footnote>
  <w:footnote w:type="continuationSeparator" w:id="0">
    <w:p w14:paraId="14E957EC" w14:textId="77777777" w:rsidR="00CF1F8A" w:rsidRDefault="00CF1F8A" w:rsidP="00E76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2FEB2" w14:textId="77777777" w:rsidR="00E76E2C" w:rsidRDefault="00E76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7A50"/>
    <w:multiLevelType w:val="hybridMultilevel"/>
    <w:tmpl w:val="44A2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74970"/>
    <w:multiLevelType w:val="hybridMultilevel"/>
    <w:tmpl w:val="322E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4DF1"/>
    <w:multiLevelType w:val="hybridMultilevel"/>
    <w:tmpl w:val="9B4A1674"/>
    <w:lvl w:ilvl="0" w:tplc="FB2A24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4188"/>
    <w:multiLevelType w:val="hybridMultilevel"/>
    <w:tmpl w:val="7D08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97D00"/>
    <w:multiLevelType w:val="hybridMultilevel"/>
    <w:tmpl w:val="93A82FB6"/>
    <w:lvl w:ilvl="0" w:tplc="04090001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8E"/>
    <w:rsid w:val="000105EF"/>
    <w:rsid w:val="00011388"/>
    <w:rsid w:val="00011740"/>
    <w:rsid w:val="0001195A"/>
    <w:rsid w:val="0002460F"/>
    <w:rsid w:val="00031A1F"/>
    <w:rsid w:val="00070F07"/>
    <w:rsid w:val="00072DA7"/>
    <w:rsid w:val="000926CA"/>
    <w:rsid w:val="000975DF"/>
    <w:rsid w:val="000B03B1"/>
    <w:rsid w:val="000B0C8C"/>
    <w:rsid w:val="000B510E"/>
    <w:rsid w:val="000C31A4"/>
    <w:rsid w:val="000C38E3"/>
    <w:rsid w:val="000C66EC"/>
    <w:rsid w:val="000C72C1"/>
    <w:rsid w:val="000D3183"/>
    <w:rsid w:val="000F2A53"/>
    <w:rsid w:val="000F6E3A"/>
    <w:rsid w:val="000F7845"/>
    <w:rsid w:val="00103606"/>
    <w:rsid w:val="00112A76"/>
    <w:rsid w:val="00113092"/>
    <w:rsid w:val="00113452"/>
    <w:rsid w:val="00113596"/>
    <w:rsid w:val="00116244"/>
    <w:rsid w:val="00121668"/>
    <w:rsid w:val="00133811"/>
    <w:rsid w:val="001613BB"/>
    <w:rsid w:val="00174D87"/>
    <w:rsid w:val="00175D88"/>
    <w:rsid w:val="00175F38"/>
    <w:rsid w:val="00181AE8"/>
    <w:rsid w:val="00185580"/>
    <w:rsid w:val="00190A64"/>
    <w:rsid w:val="0019344A"/>
    <w:rsid w:val="001B071F"/>
    <w:rsid w:val="001B4885"/>
    <w:rsid w:val="001D7702"/>
    <w:rsid w:val="001D7DF3"/>
    <w:rsid w:val="001E66D0"/>
    <w:rsid w:val="001F02CE"/>
    <w:rsid w:val="001F5A5A"/>
    <w:rsid w:val="001F6C17"/>
    <w:rsid w:val="0021209F"/>
    <w:rsid w:val="002238A9"/>
    <w:rsid w:val="00223AC3"/>
    <w:rsid w:val="00225427"/>
    <w:rsid w:val="002332D1"/>
    <w:rsid w:val="002522A9"/>
    <w:rsid w:val="00255318"/>
    <w:rsid w:val="002604EC"/>
    <w:rsid w:val="00262EF7"/>
    <w:rsid w:val="00270041"/>
    <w:rsid w:val="00273F94"/>
    <w:rsid w:val="00276B25"/>
    <w:rsid w:val="00281105"/>
    <w:rsid w:val="00287A74"/>
    <w:rsid w:val="00292CB9"/>
    <w:rsid w:val="002C437E"/>
    <w:rsid w:val="002C4910"/>
    <w:rsid w:val="002D5948"/>
    <w:rsid w:val="002E1FCB"/>
    <w:rsid w:val="002E20E6"/>
    <w:rsid w:val="002F240A"/>
    <w:rsid w:val="002F37CD"/>
    <w:rsid w:val="003005C1"/>
    <w:rsid w:val="00301A6A"/>
    <w:rsid w:val="003033B5"/>
    <w:rsid w:val="00314742"/>
    <w:rsid w:val="0031568C"/>
    <w:rsid w:val="0032031C"/>
    <w:rsid w:val="003308BD"/>
    <w:rsid w:val="00331F1C"/>
    <w:rsid w:val="00332DD3"/>
    <w:rsid w:val="00340C1B"/>
    <w:rsid w:val="0035301F"/>
    <w:rsid w:val="003549C2"/>
    <w:rsid w:val="00372B7E"/>
    <w:rsid w:val="00375547"/>
    <w:rsid w:val="00376C32"/>
    <w:rsid w:val="00377F66"/>
    <w:rsid w:val="0038762B"/>
    <w:rsid w:val="003A09F5"/>
    <w:rsid w:val="003A1FF0"/>
    <w:rsid w:val="003B67C9"/>
    <w:rsid w:val="003B7166"/>
    <w:rsid w:val="003D5200"/>
    <w:rsid w:val="003E349C"/>
    <w:rsid w:val="003E6602"/>
    <w:rsid w:val="003F23D7"/>
    <w:rsid w:val="003F2B37"/>
    <w:rsid w:val="004031E7"/>
    <w:rsid w:val="00405F3C"/>
    <w:rsid w:val="00411A15"/>
    <w:rsid w:val="00414456"/>
    <w:rsid w:val="00414483"/>
    <w:rsid w:val="00417A68"/>
    <w:rsid w:val="00422F6C"/>
    <w:rsid w:val="00423505"/>
    <w:rsid w:val="00424145"/>
    <w:rsid w:val="004254EC"/>
    <w:rsid w:val="004272D5"/>
    <w:rsid w:val="0044231E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803EF"/>
    <w:rsid w:val="0049036B"/>
    <w:rsid w:val="00491F6D"/>
    <w:rsid w:val="00494B43"/>
    <w:rsid w:val="004A3978"/>
    <w:rsid w:val="004A5A7A"/>
    <w:rsid w:val="004A5BC9"/>
    <w:rsid w:val="004A7459"/>
    <w:rsid w:val="004B3405"/>
    <w:rsid w:val="004B4BB4"/>
    <w:rsid w:val="004C29B2"/>
    <w:rsid w:val="004C6A24"/>
    <w:rsid w:val="004C7C0F"/>
    <w:rsid w:val="004D2C8F"/>
    <w:rsid w:val="004D39D4"/>
    <w:rsid w:val="004E324A"/>
    <w:rsid w:val="004E5383"/>
    <w:rsid w:val="004E53D0"/>
    <w:rsid w:val="004E6676"/>
    <w:rsid w:val="004E7C93"/>
    <w:rsid w:val="0050061D"/>
    <w:rsid w:val="005108FA"/>
    <w:rsid w:val="00516BDA"/>
    <w:rsid w:val="00530929"/>
    <w:rsid w:val="00536701"/>
    <w:rsid w:val="005430E7"/>
    <w:rsid w:val="00543158"/>
    <w:rsid w:val="0054418E"/>
    <w:rsid w:val="00551278"/>
    <w:rsid w:val="0055133E"/>
    <w:rsid w:val="00556AE4"/>
    <w:rsid w:val="00557CD0"/>
    <w:rsid w:val="00566BF0"/>
    <w:rsid w:val="00567E5B"/>
    <w:rsid w:val="00572CDB"/>
    <w:rsid w:val="005810A8"/>
    <w:rsid w:val="0058238A"/>
    <w:rsid w:val="00592359"/>
    <w:rsid w:val="005A44B0"/>
    <w:rsid w:val="005A7155"/>
    <w:rsid w:val="005C5402"/>
    <w:rsid w:val="005C5BF2"/>
    <w:rsid w:val="005C7660"/>
    <w:rsid w:val="005D0FD9"/>
    <w:rsid w:val="005D3ABD"/>
    <w:rsid w:val="005E0976"/>
    <w:rsid w:val="005E2B35"/>
    <w:rsid w:val="005F1824"/>
    <w:rsid w:val="005F226E"/>
    <w:rsid w:val="005F7366"/>
    <w:rsid w:val="005F776E"/>
    <w:rsid w:val="00606082"/>
    <w:rsid w:val="006125E0"/>
    <w:rsid w:val="0061272A"/>
    <w:rsid w:val="0061307B"/>
    <w:rsid w:val="0062159A"/>
    <w:rsid w:val="00623063"/>
    <w:rsid w:val="00627799"/>
    <w:rsid w:val="00631AAA"/>
    <w:rsid w:val="00635237"/>
    <w:rsid w:val="006432DD"/>
    <w:rsid w:val="006547F8"/>
    <w:rsid w:val="0065534C"/>
    <w:rsid w:val="0066633A"/>
    <w:rsid w:val="006706A6"/>
    <w:rsid w:val="00674457"/>
    <w:rsid w:val="00682BAA"/>
    <w:rsid w:val="00684B12"/>
    <w:rsid w:val="00685E1C"/>
    <w:rsid w:val="006943EA"/>
    <w:rsid w:val="00694EE4"/>
    <w:rsid w:val="00696716"/>
    <w:rsid w:val="006A128E"/>
    <w:rsid w:val="006A7913"/>
    <w:rsid w:val="006B5790"/>
    <w:rsid w:val="006B7A17"/>
    <w:rsid w:val="006B7CDC"/>
    <w:rsid w:val="006C2F79"/>
    <w:rsid w:val="006C3AD5"/>
    <w:rsid w:val="006C3F3C"/>
    <w:rsid w:val="006C4558"/>
    <w:rsid w:val="006C63ED"/>
    <w:rsid w:val="006C7589"/>
    <w:rsid w:val="006D0A15"/>
    <w:rsid w:val="006D29BE"/>
    <w:rsid w:val="006D4923"/>
    <w:rsid w:val="006D7FB3"/>
    <w:rsid w:val="006E096F"/>
    <w:rsid w:val="006F0D01"/>
    <w:rsid w:val="006F0F11"/>
    <w:rsid w:val="006F4DBC"/>
    <w:rsid w:val="007027A2"/>
    <w:rsid w:val="007030EC"/>
    <w:rsid w:val="007039B9"/>
    <w:rsid w:val="00705313"/>
    <w:rsid w:val="00715E36"/>
    <w:rsid w:val="007169AD"/>
    <w:rsid w:val="007174A3"/>
    <w:rsid w:val="007179EE"/>
    <w:rsid w:val="00721D93"/>
    <w:rsid w:val="00732290"/>
    <w:rsid w:val="007339C9"/>
    <w:rsid w:val="00733FD9"/>
    <w:rsid w:val="00737F9F"/>
    <w:rsid w:val="00741569"/>
    <w:rsid w:val="00741F5E"/>
    <w:rsid w:val="007427E6"/>
    <w:rsid w:val="007435E8"/>
    <w:rsid w:val="00746A63"/>
    <w:rsid w:val="0075024E"/>
    <w:rsid w:val="0075719A"/>
    <w:rsid w:val="0076391B"/>
    <w:rsid w:val="007665FB"/>
    <w:rsid w:val="00777835"/>
    <w:rsid w:val="007841CE"/>
    <w:rsid w:val="00785CB1"/>
    <w:rsid w:val="007860F8"/>
    <w:rsid w:val="007A0F3F"/>
    <w:rsid w:val="007B168D"/>
    <w:rsid w:val="007B4431"/>
    <w:rsid w:val="007C25BA"/>
    <w:rsid w:val="007D21D4"/>
    <w:rsid w:val="007D2AC0"/>
    <w:rsid w:val="007E15C0"/>
    <w:rsid w:val="007E612D"/>
    <w:rsid w:val="007E7CE4"/>
    <w:rsid w:val="007F0FD5"/>
    <w:rsid w:val="00805C2E"/>
    <w:rsid w:val="00807216"/>
    <w:rsid w:val="008106F9"/>
    <w:rsid w:val="008159E0"/>
    <w:rsid w:val="008227E6"/>
    <w:rsid w:val="00823287"/>
    <w:rsid w:val="0083070B"/>
    <w:rsid w:val="00830CF6"/>
    <w:rsid w:val="00835743"/>
    <w:rsid w:val="008359B0"/>
    <w:rsid w:val="00844602"/>
    <w:rsid w:val="00844D7C"/>
    <w:rsid w:val="00865CEF"/>
    <w:rsid w:val="00874004"/>
    <w:rsid w:val="00877A80"/>
    <w:rsid w:val="00882C77"/>
    <w:rsid w:val="008B0B2D"/>
    <w:rsid w:val="008B24D2"/>
    <w:rsid w:val="008B4884"/>
    <w:rsid w:val="008C08E8"/>
    <w:rsid w:val="008C394C"/>
    <w:rsid w:val="008C5BAB"/>
    <w:rsid w:val="008C7E29"/>
    <w:rsid w:val="008D0906"/>
    <w:rsid w:val="008D4F87"/>
    <w:rsid w:val="008E08C0"/>
    <w:rsid w:val="008E2465"/>
    <w:rsid w:val="008F19CC"/>
    <w:rsid w:val="008F506B"/>
    <w:rsid w:val="00904BED"/>
    <w:rsid w:val="00910913"/>
    <w:rsid w:val="00910C4D"/>
    <w:rsid w:val="00922418"/>
    <w:rsid w:val="00931831"/>
    <w:rsid w:val="00931A5A"/>
    <w:rsid w:val="009348A4"/>
    <w:rsid w:val="0094075E"/>
    <w:rsid w:val="009429C9"/>
    <w:rsid w:val="00966A06"/>
    <w:rsid w:val="00976775"/>
    <w:rsid w:val="0098254F"/>
    <w:rsid w:val="0098295D"/>
    <w:rsid w:val="00982AE8"/>
    <w:rsid w:val="0098495C"/>
    <w:rsid w:val="009862D2"/>
    <w:rsid w:val="00990358"/>
    <w:rsid w:val="00991DC5"/>
    <w:rsid w:val="009A1EA2"/>
    <w:rsid w:val="009B1127"/>
    <w:rsid w:val="009B3978"/>
    <w:rsid w:val="009D1DD2"/>
    <w:rsid w:val="009D73D1"/>
    <w:rsid w:val="009F0470"/>
    <w:rsid w:val="009F20EA"/>
    <w:rsid w:val="009F21B3"/>
    <w:rsid w:val="00A03C21"/>
    <w:rsid w:val="00A03CAC"/>
    <w:rsid w:val="00A06202"/>
    <w:rsid w:val="00A07634"/>
    <w:rsid w:val="00A10181"/>
    <w:rsid w:val="00A16341"/>
    <w:rsid w:val="00A172F2"/>
    <w:rsid w:val="00A17C51"/>
    <w:rsid w:val="00A20992"/>
    <w:rsid w:val="00A312D3"/>
    <w:rsid w:val="00A36358"/>
    <w:rsid w:val="00A36828"/>
    <w:rsid w:val="00A5148C"/>
    <w:rsid w:val="00A57641"/>
    <w:rsid w:val="00A630E9"/>
    <w:rsid w:val="00AA2062"/>
    <w:rsid w:val="00AA3122"/>
    <w:rsid w:val="00AB00B6"/>
    <w:rsid w:val="00AB2B7B"/>
    <w:rsid w:val="00AF0B21"/>
    <w:rsid w:val="00AF18DF"/>
    <w:rsid w:val="00AF78A0"/>
    <w:rsid w:val="00B04A69"/>
    <w:rsid w:val="00B177E7"/>
    <w:rsid w:val="00B22A50"/>
    <w:rsid w:val="00B36021"/>
    <w:rsid w:val="00B371CD"/>
    <w:rsid w:val="00B42385"/>
    <w:rsid w:val="00B44F75"/>
    <w:rsid w:val="00B46EB4"/>
    <w:rsid w:val="00B54DFB"/>
    <w:rsid w:val="00B55D94"/>
    <w:rsid w:val="00B55E7C"/>
    <w:rsid w:val="00B6486C"/>
    <w:rsid w:val="00B673D5"/>
    <w:rsid w:val="00B72BEA"/>
    <w:rsid w:val="00B75AA8"/>
    <w:rsid w:val="00B7721F"/>
    <w:rsid w:val="00B82C24"/>
    <w:rsid w:val="00B9189E"/>
    <w:rsid w:val="00B9769E"/>
    <w:rsid w:val="00BA703B"/>
    <w:rsid w:val="00BA735A"/>
    <w:rsid w:val="00BA7D3E"/>
    <w:rsid w:val="00BB0062"/>
    <w:rsid w:val="00BB4BE4"/>
    <w:rsid w:val="00BC5654"/>
    <w:rsid w:val="00BC5755"/>
    <w:rsid w:val="00BC75E1"/>
    <w:rsid w:val="00BD2647"/>
    <w:rsid w:val="00BE4031"/>
    <w:rsid w:val="00BF2AC1"/>
    <w:rsid w:val="00BF38D3"/>
    <w:rsid w:val="00BF627B"/>
    <w:rsid w:val="00C0754D"/>
    <w:rsid w:val="00C13570"/>
    <w:rsid w:val="00C25F5F"/>
    <w:rsid w:val="00C26372"/>
    <w:rsid w:val="00C26DD0"/>
    <w:rsid w:val="00C27082"/>
    <w:rsid w:val="00C34FCF"/>
    <w:rsid w:val="00C37800"/>
    <w:rsid w:val="00C37FAE"/>
    <w:rsid w:val="00C4290C"/>
    <w:rsid w:val="00C44E1A"/>
    <w:rsid w:val="00C45CAE"/>
    <w:rsid w:val="00C527AA"/>
    <w:rsid w:val="00C62A07"/>
    <w:rsid w:val="00C70C8C"/>
    <w:rsid w:val="00C72C81"/>
    <w:rsid w:val="00C73F30"/>
    <w:rsid w:val="00C83F71"/>
    <w:rsid w:val="00C84541"/>
    <w:rsid w:val="00C861EF"/>
    <w:rsid w:val="00C90D17"/>
    <w:rsid w:val="00C94E2D"/>
    <w:rsid w:val="00C95A5A"/>
    <w:rsid w:val="00CA10EB"/>
    <w:rsid w:val="00CA191D"/>
    <w:rsid w:val="00CB10C3"/>
    <w:rsid w:val="00CB27FC"/>
    <w:rsid w:val="00CB6117"/>
    <w:rsid w:val="00CC0BF7"/>
    <w:rsid w:val="00CC3543"/>
    <w:rsid w:val="00CC64F8"/>
    <w:rsid w:val="00CD3AC8"/>
    <w:rsid w:val="00CE2088"/>
    <w:rsid w:val="00CE2A38"/>
    <w:rsid w:val="00CF1F8A"/>
    <w:rsid w:val="00CF78C9"/>
    <w:rsid w:val="00D03A73"/>
    <w:rsid w:val="00D07C11"/>
    <w:rsid w:val="00D115E3"/>
    <w:rsid w:val="00D16B7E"/>
    <w:rsid w:val="00D206A8"/>
    <w:rsid w:val="00D2341E"/>
    <w:rsid w:val="00D26E68"/>
    <w:rsid w:val="00D32D2B"/>
    <w:rsid w:val="00D34755"/>
    <w:rsid w:val="00D4035D"/>
    <w:rsid w:val="00D417EA"/>
    <w:rsid w:val="00D41CF1"/>
    <w:rsid w:val="00D43D65"/>
    <w:rsid w:val="00D53D3C"/>
    <w:rsid w:val="00D665B7"/>
    <w:rsid w:val="00D73ABB"/>
    <w:rsid w:val="00D80096"/>
    <w:rsid w:val="00D8222C"/>
    <w:rsid w:val="00D84059"/>
    <w:rsid w:val="00D90973"/>
    <w:rsid w:val="00D918AA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E01444"/>
    <w:rsid w:val="00E0206B"/>
    <w:rsid w:val="00E0220F"/>
    <w:rsid w:val="00E03386"/>
    <w:rsid w:val="00E048DE"/>
    <w:rsid w:val="00E433DC"/>
    <w:rsid w:val="00E457D7"/>
    <w:rsid w:val="00E61DDC"/>
    <w:rsid w:val="00E63F49"/>
    <w:rsid w:val="00E74B21"/>
    <w:rsid w:val="00E76E2C"/>
    <w:rsid w:val="00E827D7"/>
    <w:rsid w:val="00E82D4E"/>
    <w:rsid w:val="00E852E0"/>
    <w:rsid w:val="00E9193E"/>
    <w:rsid w:val="00E93858"/>
    <w:rsid w:val="00EA295A"/>
    <w:rsid w:val="00EA48DD"/>
    <w:rsid w:val="00EA56ED"/>
    <w:rsid w:val="00EB0282"/>
    <w:rsid w:val="00EB030E"/>
    <w:rsid w:val="00EB0D8E"/>
    <w:rsid w:val="00EB6382"/>
    <w:rsid w:val="00EC151D"/>
    <w:rsid w:val="00EC32E6"/>
    <w:rsid w:val="00EC6748"/>
    <w:rsid w:val="00ED1BF2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17F63"/>
    <w:rsid w:val="00F20D27"/>
    <w:rsid w:val="00F26169"/>
    <w:rsid w:val="00F27E99"/>
    <w:rsid w:val="00F3167A"/>
    <w:rsid w:val="00F45E60"/>
    <w:rsid w:val="00F46375"/>
    <w:rsid w:val="00F50F11"/>
    <w:rsid w:val="00F52B74"/>
    <w:rsid w:val="00F56180"/>
    <w:rsid w:val="00F563A7"/>
    <w:rsid w:val="00F62FE4"/>
    <w:rsid w:val="00F723EC"/>
    <w:rsid w:val="00F76EF4"/>
    <w:rsid w:val="00F77D37"/>
    <w:rsid w:val="00F9561C"/>
    <w:rsid w:val="00FA3ABA"/>
    <w:rsid w:val="00FA5DDD"/>
    <w:rsid w:val="00FB0648"/>
    <w:rsid w:val="00FB1F0D"/>
    <w:rsid w:val="00FB3AE3"/>
    <w:rsid w:val="00FB632F"/>
    <w:rsid w:val="00FC7C76"/>
    <w:rsid w:val="00FE1099"/>
    <w:rsid w:val="00FE25C9"/>
    <w:rsid w:val="00FE3173"/>
    <w:rsid w:val="00FF12A2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EFC64"/>
  <w15:docId w15:val="{ABEDD4F1-1F18-42FF-8404-71EF04F3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customStyle="1" w:styleId="bulletedlist">
    <w:name w:val="bulleted list"/>
    <w:basedOn w:val="Normal"/>
    <w:rsid w:val="00635237"/>
    <w:pPr>
      <w:numPr>
        <w:numId w:val="1"/>
      </w:numPr>
      <w:spacing w:after="80" w:line="260" w:lineRule="exact"/>
    </w:pPr>
    <w:rPr>
      <w:rFonts w:ascii="Verdana" w:eastAsia="Times New Roman" w:hAnsi="Verdana"/>
      <w:sz w:val="16"/>
      <w:szCs w:val="24"/>
    </w:rPr>
  </w:style>
  <w:style w:type="paragraph" w:styleId="ListParagraph">
    <w:name w:val="List Paragraph"/>
    <w:basedOn w:val="Normal"/>
    <w:uiPriority w:val="34"/>
    <w:qFormat/>
    <w:rsid w:val="00223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E2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6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E2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badmin\AppData\Roaming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24221B0E-40E9-4295-BC87-A3D6EAEE09D8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69DD4-ABB2-4B82-AC25-E1C0DA4E25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</Template>
  <TotalTime>0</TotalTime>
  <Pages>3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tpbadmin</dc:creator>
  <cp:lastModifiedBy>Travis Conley</cp:lastModifiedBy>
  <cp:revision>3</cp:revision>
  <cp:lastPrinted>2007-12-05T14:26:00Z</cp:lastPrinted>
  <dcterms:created xsi:type="dcterms:W3CDTF">2019-03-04T15:39:00Z</dcterms:created>
  <dcterms:modified xsi:type="dcterms:W3CDTF">2019-04-03T13:11:00Z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