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70E103BD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E9CC82" w14:textId="77777777" w:rsidR="00556337" w:rsidRPr="00586937" w:rsidRDefault="00586937" w:rsidP="00E5521B">
            <w:pPr>
              <w:pStyle w:val="Title"/>
              <w:rPr>
                <w:sz w:val="56"/>
              </w:rPr>
            </w:pPr>
            <w:r w:rsidRPr="00586937">
              <w:rPr>
                <w:sz w:val="56"/>
              </w:rPr>
              <w:t>Avanthi Reddy</w:t>
            </w:r>
          </w:p>
          <w:p w14:paraId="345490A2" w14:textId="77777777" w:rsidR="00FE18B2" w:rsidRPr="00565B06" w:rsidRDefault="00586937" w:rsidP="00586937">
            <w:pPr>
              <w:pStyle w:val="Subtitle"/>
            </w:pPr>
            <w:r w:rsidRPr="00586937">
              <w:rPr>
                <w:sz w:val="56"/>
              </w:rPr>
              <w:t>Obulreddigari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030DBB43" w14:textId="77777777" w:rsidTr="00586937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DFF4F81" w14:textId="77777777" w:rsidR="00323C3F" w:rsidRPr="00586937" w:rsidRDefault="00794A72" w:rsidP="0050055E">
                  <w:pPr>
                    <w:pStyle w:val="ContactInfo"/>
                    <w:ind w:left="-270"/>
                    <w:rPr>
                      <w:lang w:val="es-419"/>
                    </w:rPr>
                  </w:pPr>
                  <w:sdt>
                    <w:sdtPr>
                      <w:rPr>
                        <w:lang w:val="es-419"/>
                      </w:rPr>
                      <w:alias w:val="Enter address:"/>
                      <w:tag w:val="Enter address:"/>
                      <w:id w:val="966779368"/>
                      <w:placeholder>
                        <w:docPart w:val="CF76B5481D5C4E63B5070E1D28EF297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0055E">
                        <w:rPr>
                          <w:lang w:val="es-419"/>
                        </w:rPr>
                        <w:t>6 de Diciembre y Portugal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72A6659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3ED489" wp14:editId="4E6C72CC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51DB2224">
      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77448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w14:anchorId="2CA67425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36236E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3D45A6E493DA498E8E88910D2B3CA74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CD0FF12" w14:textId="77777777" w:rsidR="00323C3F" w:rsidRPr="009D0878" w:rsidRDefault="007B39A9" w:rsidP="007B39A9">
                      <w:pPr>
                        <w:pStyle w:val="ContactInfo"/>
                        <w:ind w:left="-630" w:hanging="180"/>
                      </w:pPr>
                      <w:r>
                        <w:t xml:space="preserve">+593 </w:t>
                      </w:r>
                      <w:r w:rsidR="00784BD0">
                        <w:t>99 744 7951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A37501D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17CCC95" wp14:editId="1BC14D1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5116B473">
      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77448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w14:anchorId="26FBC988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9C95943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1BFEC35A67054AAA898B648E7E3F45B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A59CECA" w14:textId="77777777" w:rsidR="00323C3F" w:rsidRPr="009D0878" w:rsidRDefault="00586937" w:rsidP="00586937">
                      <w:pPr>
                        <w:pStyle w:val="ContactInfo"/>
                        <w:ind w:left="-270"/>
                      </w:pPr>
                      <w:r>
                        <w:t>oavanthireddy90@gmail.com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DAB6C7B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B83B55" wp14:editId="73C917F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72453882">
      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77448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w14:anchorId="1160458A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5DB56B6" w14:textId="77777777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32EEA77DFA8409ABE06DC93E4B4794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FB5950B" w14:textId="77777777" w:rsidR="00323C3F" w:rsidRPr="009D0878" w:rsidRDefault="00586937" w:rsidP="005A6C24">
                      <w:pPr>
                        <w:pStyle w:val="ContactInfo"/>
                        <w:ind w:left="-270"/>
                      </w:pPr>
                      <w:r>
                        <w:t>Linkedin.com/in/</w:t>
                      </w:r>
                      <w:r w:rsidR="005A6C24">
                        <w:t>avanthireddy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2EB378F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AA95F7" wp14:editId="1F47CFD1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6A0D95EA">
                          <v:shape id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nkedIn icon" coordsize="2616,2610" o:spid="_x0000_s1026" fillcolor="#77448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w14:anchorId="77D294F5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84BD0" w:rsidRPr="009D0878" w14:paraId="0FE48559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8B3AF25" w14:textId="77777777" w:rsidR="00784BD0" w:rsidRDefault="005A6C24" w:rsidP="0050055E">
                  <w:pPr>
                    <w:pStyle w:val="ContactInfo"/>
                    <w:ind w:left="-270"/>
                  </w:pPr>
                  <w:r>
                    <w:t xml:space="preserve">CI 1758158438 </w:t>
                  </w: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A05A809" w14:textId="77777777" w:rsidR="00784BD0" w:rsidRPr="009D0878" w:rsidRDefault="005A6C24" w:rsidP="00586937">
                  <w:pPr>
                    <w:pStyle w:val="Icons"/>
                    <w:ind w:left="-270" w:firstLine="270"/>
                    <w:rPr>
                      <w:noProof/>
                    </w:rPr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FC496A" wp14:editId="09991BBD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0F4D969E">
                          <v:shape id="Website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Twitter/Blog/Portfolio icon" coordsize="2691,2691" o:spid="_x0000_s1026" fillcolor="#77448b [3204]" stroked="f" strokeweight="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w14:anchorId="1B9AED64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39BBE3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C3E340B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C8F3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1C9C5ED" wp14:editId="44BAEBA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CDCAEE0">
                    <v:group id="Objective in circle icon" style="width:21.6pt;height:21.6pt;mso-position-horizontal-relative:char;mso-position-vertical-relative:line" alt="Objective icon" coordsize="171,171" o:spid="_x0000_s1026" w14:anchorId="4D4628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34E2DC8" w14:textId="77777777" w:rsidR="000E24AC" w:rsidRPr="00586937" w:rsidRDefault="00586937" w:rsidP="00586937">
            <w:pPr>
              <w:pStyle w:val="Heading1"/>
              <w:outlineLvl w:val="0"/>
              <w:rPr>
                <w:lang w:val="es-419"/>
              </w:rPr>
            </w:pPr>
            <w:r>
              <w:t>OBJECTIVE</w:t>
            </w:r>
            <w:r>
              <w:rPr>
                <w:lang w:val="es-419"/>
              </w:rPr>
              <w:t xml:space="preserve"> </w:t>
            </w:r>
          </w:p>
        </w:tc>
      </w:tr>
    </w:tbl>
    <w:p w14:paraId="676BA24E" w14:textId="77777777" w:rsidR="00775CAA" w:rsidRPr="00565B06" w:rsidRDefault="00586937" w:rsidP="002525EA">
      <w:pPr>
        <w:jc w:val="both"/>
      </w:pPr>
      <w:r>
        <w:t>Collaborate at a recognized and innovative organization through developing business opportunities, while implementing Information Technology tools and strategic optimization. Furthermore, I aim to be an important asset for the continuous improvement and modernization of the industry.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F4619E" w14:paraId="718EE1A2" w14:textId="77777777" w:rsidTr="00775CAA">
        <w:tc>
          <w:tcPr>
            <w:tcW w:w="725" w:type="dxa"/>
            <w:tcMar>
              <w:right w:w="216" w:type="dxa"/>
            </w:tcMar>
            <w:vAlign w:val="bottom"/>
          </w:tcPr>
          <w:p w14:paraId="72A3D3EC" w14:textId="77777777" w:rsidR="005E088C" w:rsidRPr="00F4619E" w:rsidRDefault="00075B13" w:rsidP="00075B13">
            <w:pPr>
              <w:pStyle w:val="Icons"/>
            </w:pPr>
            <w:r w:rsidRPr="00F4619E">
              <w:rPr>
                <w:noProof/>
              </w:rPr>
              <mc:AlternateContent>
                <mc:Choice Requires="wpg">
                  <w:drawing>
                    <wp:inline distT="0" distB="0" distL="0" distR="0" wp14:anchorId="565613C5" wp14:editId="3F4150D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029F2A7D">
                    <v:group id="Experience in circle icon" style="width:21.6pt;height:21.6pt;mso-position-horizontal-relative:char;mso-position-vertical-relative:line" alt="Experience icon" coordsize="171,171" o:spid="_x0000_s1026" w14:anchorId="7C2F5A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F4D91DB" w14:textId="77777777" w:rsidR="005E088C" w:rsidRPr="00F4619E" w:rsidRDefault="00794A7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408B8FFBAAB4855A197EAF0816DE38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F4619E">
                  <w:t>Experience</w:t>
                </w:r>
              </w:sdtContent>
            </w:sdt>
          </w:p>
        </w:tc>
      </w:tr>
    </w:tbl>
    <w:p w14:paraId="4A23E872" w14:textId="3FD7C1CF" w:rsidR="002F6BFE" w:rsidRPr="00F4619E" w:rsidRDefault="00A67D5B" w:rsidP="002F6BFE">
      <w:pPr>
        <w:pStyle w:val="Heading2"/>
      </w:pPr>
      <w:r>
        <w:t>Board Member</w:t>
      </w:r>
      <w:r w:rsidR="002F6BFE" w:rsidRPr="00F4619E">
        <w:t xml:space="preserve"> | </w:t>
      </w:r>
      <w:r w:rsidR="002F6BFE">
        <w:rPr>
          <w:rStyle w:val="Emphasis"/>
        </w:rPr>
        <w:t xml:space="preserve">Own The Trip, </w:t>
      </w:r>
      <w:r w:rsidR="002F6BFE" w:rsidRPr="00F4619E">
        <w:rPr>
          <w:rStyle w:val="Emphasis"/>
        </w:rPr>
        <w:t>USA and ECUADOR</w:t>
      </w:r>
    </w:p>
    <w:p w14:paraId="47381FA1" w14:textId="77777777" w:rsidR="002F6BFE" w:rsidRPr="00F4619E" w:rsidRDefault="0009186F" w:rsidP="002F6BFE">
      <w:pPr>
        <w:pStyle w:val="Heading3"/>
      </w:pPr>
      <w:r>
        <w:t>Jan</w:t>
      </w:r>
      <w:r w:rsidR="002F6BFE">
        <w:t xml:space="preserve"> 2018</w:t>
      </w:r>
      <w:r w:rsidR="002F6BFE" w:rsidRPr="00F4619E">
        <w:t xml:space="preserve"> – </w:t>
      </w:r>
      <w:r w:rsidR="002F6BFE">
        <w:t>Present</w:t>
      </w:r>
    </w:p>
    <w:p w14:paraId="0788438B" w14:textId="77777777" w:rsidR="002F6BFE" w:rsidRPr="007B39A9" w:rsidRDefault="00E54222" w:rsidP="002F6BFE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 xml:space="preserve">Own The Trip is a platform that connects traveler’s unique requests with the right providers. The providers send customized </w:t>
      </w:r>
      <w:r w:rsidR="00577934">
        <w:rPr>
          <w:color w:val="4C4C4C" w:themeColor="text2" w:themeTint="BF"/>
          <w:spacing w:val="0"/>
          <w:sz w:val="22"/>
        </w:rPr>
        <w:t>offers</w:t>
      </w:r>
      <w:r>
        <w:rPr>
          <w:color w:val="4C4C4C" w:themeColor="text2" w:themeTint="BF"/>
          <w:spacing w:val="0"/>
          <w:sz w:val="22"/>
        </w:rPr>
        <w:t xml:space="preserve"> based on the traveler’s requests and the traveler can then choose the </w:t>
      </w:r>
      <w:r w:rsidR="00577934">
        <w:rPr>
          <w:color w:val="4C4C4C" w:themeColor="text2" w:themeTint="BF"/>
          <w:spacing w:val="0"/>
          <w:sz w:val="22"/>
        </w:rPr>
        <w:t>offer</w:t>
      </w:r>
      <w:r>
        <w:rPr>
          <w:color w:val="4C4C4C" w:themeColor="text2" w:themeTint="BF"/>
          <w:spacing w:val="0"/>
          <w:sz w:val="22"/>
        </w:rPr>
        <w:t xml:space="preserve"> they like.</w:t>
      </w:r>
    </w:p>
    <w:p w14:paraId="29A74024" w14:textId="77777777" w:rsidR="002F6BFE" w:rsidRPr="00F4619E" w:rsidRDefault="002F6BFE" w:rsidP="002F6BFE">
      <w:pPr>
        <w:pStyle w:val="Heading2"/>
      </w:pPr>
      <w:r>
        <w:t>Project Manager</w:t>
      </w:r>
      <w:r w:rsidRPr="00F4619E">
        <w:t xml:space="preserve"> | </w:t>
      </w:r>
      <w:r>
        <w:rPr>
          <w:rStyle w:val="Emphasis"/>
        </w:rPr>
        <w:t xml:space="preserve">Best Roses, </w:t>
      </w:r>
      <w:r w:rsidRPr="00F4619E">
        <w:rPr>
          <w:rStyle w:val="Emphasis"/>
        </w:rPr>
        <w:t>USA and ECUADOR</w:t>
      </w:r>
    </w:p>
    <w:p w14:paraId="71F402D8" w14:textId="127CC3BB" w:rsidR="002F6BFE" w:rsidRPr="00F4619E" w:rsidRDefault="002F6BFE" w:rsidP="002F6BFE">
      <w:pPr>
        <w:pStyle w:val="Heading3"/>
      </w:pPr>
      <w:r>
        <w:t>july 2018</w:t>
      </w:r>
      <w:r w:rsidRPr="00F4619E">
        <w:t xml:space="preserve"> – </w:t>
      </w:r>
      <w:r w:rsidR="000E11EC">
        <w:t>July 2019</w:t>
      </w:r>
      <w:bookmarkStart w:id="0" w:name="_GoBack"/>
      <w:bookmarkEnd w:id="0"/>
    </w:p>
    <w:p w14:paraId="283BA960" w14:textId="77777777" w:rsidR="00577934" w:rsidRPr="00577934" w:rsidRDefault="00577934" w:rsidP="002F6BFE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577934">
        <w:rPr>
          <w:color w:val="4C4C4C" w:themeColor="text2" w:themeTint="BF"/>
          <w:spacing w:val="0"/>
          <w:sz w:val="22"/>
        </w:rPr>
        <w:t>Overseeing the entire business and operations of exporting roses to the United states</w:t>
      </w:r>
    </w:p>
    <w:p w14:paraId="3C19F704" w14:textId="77777777" w:rsidR="00577934" w:rsidRPr="007B39A9" w:rsidRDefault="00577934" w:rsidP="00577934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Development of marketing model, SEO optimization, and social media target campaigns.</w:t>
      </w:r>
    </w:p>
    <w:p w14:paraId="482E5D87" w14:textId="77777777" w:rsidR="002F6BFE" w:rsidRPr="007B39A9" w:rsidRDefault="00577934" w:rsidP="002F6BFE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Creating</w:t>
      </w:r>
      <w:r w:rsidR="002F6BFE">
        <w:rPr>
          <w:color w:val="4C4C4C" w:themeColor="text2" w:themeTint="BF"/>
          <w:spacing w:val="0"/>
          <w:sz w:val="22"/>
        </w:rPr>
        <w:t xml:space="preserve"> </w:t>
      </w:r>
      <w:r>
        <w:rPr>
          <w:color w:val="4C4C4C" w:themeColor="text2" w:themeTint="BF"/>
          <w:spacing w:val="0"/>
          <w:sz w:val="22"/>
        </w:rPr>
        <w:t>business expansion strategies for entry into other flower export industries</w:t>
      </w:r>
      <w:r w:rsidR="002F6BFE">
        <w:rPr>
          <w:color w:val="4C4C4C" w:themeColor="text2" w:themeTint="BF"/>
          <w:spacing w:val="0"/>
          <w:sz w:val="22"/>
        </w:rPr>
        <w:t>.</w:t>
      </w:r>
    </w:p>
    <w:p w14:paraId="05ABC0A9" w14:textId="77777777" w:rsidR="007B39A9" w:rsidRPr="00F4619E" w:rsidRDefault="007B39A9" w:rsidP="007B39A9">
      <w:pPr>
        <w:pStyle w:val="Heading2"/>
      </w:pPr>
      <w:r>
        <w:t>Chief Marketing Strategist</w:t>
      </w:r>
      <w:r w:rsidRPr="00F4619E">
        <w:t xml:space="preserve"> | </w:t>
      </w:r>
      <w:r>
        <w:rPr>
          <w:rStyle w:val="Emphasis"/>
        </w:rPr>
        <w:t>MITIENDA CORP dba mi.tienda</w:t>
      </w:r>
    </w:p>
    <w:p w14:paraId="461C7465" w14:textId="77777777" w:rsidR="007B39A9" w:rsidRPr="00F4619E" w:rsidRDefault="007B39A9" w:rsidP="007B39A9">
      <w:pPr>
        <w:pStyle w:val="Heading3"/>
      </w:pPr>
      <w:r>
        <w:t>SEP</w:t>
      </w:r>
      <w:r w:rsidRPr="00F4619E">
        <w:t xml:space="preserve"> 2016 – </w:t>
      </w:r>
      <w:r w:rsidR="002F6BFE">
        <w:t>july 2018</w:t>
      </w:r>
    </w:p>
    <w:p w14:paraId="65DF6781" w14:textId="77777777" w:rsidR="007B39A9" w:rsidRPr="007B39A9" w:rsidRDefault="007B39A9" w:rsidP="007B39A9">
      <w:pPr>
        <w:pStyle w:val="ResponsibilitiesAchievements"/>
      </w:pPr>
      <w:r w:rsidRPr="007B39A9">
        <w:rPr>
          <w:color w:val="4C4C4C" w:themeColor="text2" w:themeTint="BF"/>
          <w:spacing w:val="0"/>
          <w:sz w:val="22"/>
        </w:rPr>
        <w:t xml:space="preserve">eBusiness assessment for </w:t>
      </w:r>
      <w:hyperlink r:id="rId9" w:history="1">
        <w:r w:rsidRPr="002A32C5">
          <w:rPr>
            <w:rStyle w:val="Hyperlink"/>
            <w:spacing w:val="0"/>
            <w:sz w:val="22"/>
          </w:rPr>
          <w:t>www.mi.tienda</w:t>
        </w:r>
      </w:hyperlink>
      <w:r>
        <w:rPr>
          <w:color w:val="4C4C4C" w:themeColor="text2" w:themeTint="BF"/>
          <w:spacing w:val="0"/>
          <w:sz w:val="22"/>
        </w:rPr>
        <w:t xml:space="preserve"> </w:t>
      </w:r>
      <w:r w:rsidRPr="007B39A9">
        <w:rPr>
          <w:color w:val="4C4C4C" w:themeColor="text2" w:themeTint="BF"/>
          <w:spacing w:val="0"/>
          <w:sz w:val="22"/>
        </w:rPr>
        <w:t>(eCommerce startup</w:t>
      </w:r>
      <w:r>
        <w:rPr>
          <w:color w:val="4C4C4C" w:themeColor="text2" w:themeTint="BF"/>
          <w:spacing w:val="0"/>
          <w:sz w:val="22"/>
        </w:rPr>
        <w:t xml:space="preserve"> founded by Explogic LLC)</w:t>
      </w:r>
    </w:p>
    <w:p w14:paraId="56ED327D" w14:textId="77777777" w:rsidR="007B39A9" w:rsidRPr="007B39A9" w:rsidRDefault="007B39A9" w:rsidP="007B39A9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Structuring of commercial and monetization model</w:t>
      </w:r>
    </w:p>
    <w:p w14:paraId="44880E73" w14:textId="77777777" w:rsidR="007B39A9" w:rsidRPr="007B39A9" w:rsidRDefault="007B39A9" w:rsidP="007B39A9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Development of marketing manual and industry-specific campaigns.</w:t>
      </w:r>
    </w:p>
    <w:p w14:paraId="1CCDD4D7" w14:textId="77777777" w:rsidR="00775CAA" w:rsidRPr="00F4619E" w:rsidRDefault="007B39A9" w:rsidP="00775CAA">
      <w:pPr>
        <w:pStyle w:val="Heading2"/>
      </w:pPr>
      <w:r>
        <w:t>Chief Information Officer – Board Advisor</w:t>
      </w:r>
      <w:r w:rsidR="00775CAA" w:rsidRPr="00F4619E">
        <w:t xml:space="preserve"> | </w:t>
      </w:r>
      <w:r w:rsidR="00F4619E" w:rsidRPr="00F4619E">
        <w:rPr>
          <w:rStyle w:val="Emphasis"/>
        </w:rPr>
        <w:t>Explogic LLC, USA and ECUADOR</w:t>
      </w:r>
    </w:p>
    <w:p w14:paraId="65178E17" w14:textId="77777777" w:rsidR="00775CAA" w:rsidRPr="00F4619E" w:rsidRDefault="007B39A9" w:rsidP="00775CAA">
      <w:pPr>
        <w:pStyle w:val="Heading3"/>
      </w:pPr>
      <w:r>
        <w:t>SEP</w:t>
      </w:r>
      <w:r w:rsidR="00775CAA" w:rsidRPr="00F4619E">
        <w:t xml:space="preserve"> 2016 – </w:t>
      </w:r>
      <w:r w:rsidR="002F6BFE">
        <w:t>july 2018</w:t>
      </w:r>
    </w:p>
    <w:p w14:paraId="673C159E" w14:textId="77777777" w:rsid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 xml:space="preserve">American holding corporation with a </w:t>
      </w:r>
      <w:r w:rsidR="005942EE">
        <w:rPr>
          <w:color w:val="4C4C4C" w:themeColor="text2" w:themeTint="BF"/>
          <w:spacing w:val="0"/>
          <w:sz w:val="22"/>
        </w:rPr>
        <w:t>software development</w:t>
      </w:r>
      <w:r>
        <w:rPr>
          <w:color w:val="4C4C4C" w:themeColor="text2" w:themeTint="BF"/>
          <w:spacing w:val="0"/>
          <w:sz w:val="22"/>
        </w:rPr>
        <w:t xml:space="preserve"> house in Quito, Ecuador.</w:t>
      </w:r>
    </w:p>
    <w:p w14:paraId="78688E8A" w14:textId="77777777" w:rsidR="00775CAA" w:rsidRP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Development of</w:t>
      </w:r>
      <w:r w:rsidRPr="00F4619E">
        <w:rPr>
          <w:color w:val="4C4C4C" w:themeColor="text2" w:themeTint="BF"/>
          <w:spacing w:val="0"/>
          <w:sz w:val="22"/>
        </w:rPr>
        <w:t xml:space="preserve"> internationalization strategies for Explogic’</w:t>
      </w:r>
      <w:r>
        <w:rPr>
          <w:color w:val="4C4C4C" w:themeColor="text2" w:themeTint="BF"/>
          <w:spacing w:val="0"/>
          <w:sz w:val="22"/>
        </w:rPr>
        <w:t>s s</w:t>
      </w:r>
      <w:r w:rsidRPr="00F4619E">
        <w:rPr>
          <w:color w:val="4C4C4C" w:themeColor="text2" w:themeTint="BF"/>
          <w:spacing w:val="0"/>
          <w:sz w:val="22"/>
        </w:rPr>
        <w:t xml:space="preserve">tartup </w:t>
      </w:r>
      <w:r>
        <w:rPr>
          <w:color w:val="4C4C4C" w:themeColor="text2" w:themeTint="BF"/>
          <w:spacing w:val="0"/>
          <w:sz w:val="22"/>
        </w:rPr>
        <w:t>incubator</w:t>
      </w:r>
      <w:r w:rsidRPr="00F4619E">
        <w:rPr>
          <w:color w:val="4C4C4C" w:themeColor="text2" w:themeTint="BF"/>
          <w:spacing w:val="0"/>
          <w:sz w:val="22"/>
        </w:rPr>
        <w:t xml:space="preserve"> program</w:t>
      </w:r>
      <w:r>
        <w:rPr>
          <w:color w:val="4C4C4C" w:themeColor="text2" w:themeTint="BF"/>
          <w:spacing w:val="0"/>
          <w:sz w:val="22"/>
        </w:rPr>
        <w:t>, including guidelines for setting up domestic and international entities, as well as accessing international Venture Capital funding.</w:t>
      </w:r>
    </w:p>
    <w:p w14:paraId="47C6F247" w14:textId="77777777" w:rsid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Structuring processes for the Project Portfolio Management methodology to be applied for current and future projects.</w:t>
      </w:r>
      <w:r w:rsidR="007B39A9">
        <w:rPr>
          <w:color w:val="4C4C4C" w:themeColor="text2" w:themeTint="BF"/>
          <w:spacing w:val="0"/>
          <w:sz w:val="22"/>
        </w:rPr>
        <w:t xml:space="preserve"> </w:t>
      </w:r>
      <w:hyperlink r:id="rId10" w:history="1">
        <w:r w:rsidR="007B39A9" w:rsidRPr="002A32C5">
          <w:rPr>
            <w:rStyle w:val="Hyperlink"/>
            <w:spacing w:val="0"/>
            <w:sz w:val="22"/>
          </w:rPr>
          <w:t>www.explogic.solutions</w:t>
        </w:r>
      </w:hyperlink>
      <w:r w:rsidR="007B39A9">
        <w:rPr>
          <w:color w:val="4C4C4C" w:themeColor="text2" w:themeTint="BF"/>
          <w:spacing w:val="0"/>
          <w:sz w:val="22"/>
        </w:rPr>
        <w:t xml:space="preserve"> </w:t>
      </w:r>
    </w:p>
    <w:p w14:paraId="6960CD76" w14:textId="77777777" w:rsidR="005E088C" w:rsidRPr="00565B06" w:rsidRDefault="00784BD0" w:rsidP="00B47E1E">
      <w:pPr>
        <w:pStyle w:val="Heading2"/>
      </w:pPr>
      <w:r>
        <w:t>Core Business IT</w:t>
      </w:r>
      <w:r w:rsidR="00775CAA">
        <w:t xml:space="preserve"> </w:t>
      </w:r>
      <w:r>
        <w:t>Analyst</w:t>
      </w:r>
      <w:r w:rsidR="005E088C" w:rsidRPr="00565B06">
        <w:t xml:space="preserve"> | </w:t>
      </w:r>
      <w:r w:rsidR="00775CAA">
        <w:rPr>
          <w:rStyle w:val="Emphasis"/>
        </w:rPr>
        <w:t>Zions Bancorporation, USA</w:t>
      </w:r>
    </w:p>
    <w:p w14:paraId="4689CC60" w14:textId="77777777" w:rsidR="005E088C" w:rsidRPr="00565B06" w:rsidRDefault="00775CAA" w:rsidP="004F199F">
      <w:pPr>
        <w:pStyle w:val="Heading3"/>
      </w:pPr>
      <w:r>
        <w:t>Feb 2016</w:t>
      </w:r>
      <w:r w:rsidR="005E088C" w:rsidRPr="00565B06">
        <w:t xml:space="preserve"> – </w:t>
      </w:r>
      <w:r>
        <w:t>OCT 2016</w:t>
      </w:r>
    </w:p>
    <w:p w14:paraId="79ADA513" w14:textId="77777777" w:rsidR="00775CAA" w:rsidRP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75CAA">
        <w:rPr>
          <w:color w:val="4C4C4C" w:themeColor="text2" w:themeTint="BF"/>
          <w:spacing w:val="0"/>
          <w:sz w:val="22"/>
        </w:rPr>
        <w:t xml:space="preserve">Fixed term consultancy </w:t>
      </w:r>
      <w:r>
        <w:rPr>
          <w:color w:val="4C4C4C" w:themeColor="text2" w:themeTint="BF"/>
          <w:spacing w:val="0"/>
          <w:sz w:val="22"/>
        </w:rPr>
        <w:t>within o</w:t>
      </w:r>
      <w:r w:rsidRPr="00775CAA">
        <w:rPr>
          <w:color w:val="4C4C4C" w:themeColor="text2" w:themeTint="BF"/>
          <w:spacing w:val="0"/>
          <w:sz w:val="22"/>
        </w:rPr>
        <w:t xml:space="preserve">ne of the largest banking projects undertaken in USA. The new system developed by Zions allowed a seamless merger among 6 financial institutions acquired by Zions Bancorp. </w:t>
      </w:r>
    </w:p>
    <w:p w14:paraId="61AD3B9D" w14:textId="77777777" w:rsid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75CAA">
        <w:rPr>
          <w:color w:val="4C4C4C" w:themeColor="text2" w:themeTint="BF"/>
          <w:spacing w:val="0"/>
          <w:sz w:val="22"/>
        </w:rPr>
        <w:lastRenderedPageBreak/>
        <w:t>Testing and analysis of the new Core Banking implementation with emphasis in Consumer Lending, Commercial Lending and Syndication of Products.</w:t>
      </w:r>
    </w:p>
    <w:p w14:paraId="65F230E6" w14:textId="77777777" w:rsidR="005E088C" w:rsidRP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 xml:space="preserve">Documentation of potential </w:t>
      </w:r>
      <w:r w:rsidRPr="00775CAA">
        <w:rPr>
          <w:color w:val="4C4C4C" w:themeColor="text2" w:themeTint="BF"/>
          <w:spacing w:val="0"/>
          <w:sz w:val="22"/>
        </w:rPr>
        <w:t>test cases</w:t>
      </w:r>
      <w:r>
        <w:rPr>
          <w:color w:val="4C4C4C" w:themeColor="text2" w:themeTint="BF"/>
          <w:spacing w:val="0"/>
          <w:sz w:val="22"/>
        </w:rPr>
        <w:t xml:space="preserve">, testing </w:t>
      </w:r>
      <w:r w:rsidRPr="00775CAA">
        <w:rPr>
          <w:color w:val="4C4C4C" w:themeColor="text2" w:themeTint="BF"/>
          <w:spacing w:val="0"/>
          <w:sz w:val="22"/>
        </w:rPr>
        <w:t xml:space="preserve">code </w:t>
      </w:r>
      <w:r>
        <w:rPr>
          <w:color w:val="4C4C4C" w:themeColor="text2" w:themeTint="BF"/>
          <w:spacing w:val="0"/>
          <w:sz w:val="22"/>
        </w:rPr>
        <w:t>drops in different environments and streaming operational processes within the Lending portfolio of Zions.</w:t>
      </w:r>
    </w:p>
    <w:p w14:paraId="40386244" w14:textId="77777777" w:rsidR="005E088C" w:rsidRPr="00565B06" w:rsidRDefault="00784BD0" w:rsidP="00B47E1E">
      <w:pPr>
        <w:pStyle w:val="Heading2"/>
      </w:pPr>
      <w:r>
        <w:t>Management Consultant</w:t>
      </w:r>
      <w:r w:rsidR="005E088C" w:rsidRPr="00565B06">
        <w:t xml:space="preserve"> | </w:t>
      </w:r>
      <w:r>
        <w:rPr>
          <w:rStyle w:val="Emphasis"/>
        </w:rPr>
        <w:t>LinkupHealth, USA</w:t>
      </w:r>
    </w:p>
    <w:p w14:paraId="77ADC997" w14:textId="77777777" w:rsidR="005E088C" w:rsidRPr="00565B06" w:rsidRDefault="00784BD0" w:rsidP="004F199F">
      <w:pPr>
        <w:pStyle w:val="Heading3"/>
      </w:pPr>
      <w:r>
        <w:t>Dec 2015</w:t>
      </w:r>
      <w:r w:rsidR="005E088C" w:rsidRPr="00565B06">
        <w:t xml:space="preserve"> – </w:t>
      </w:r>
      <w:r>
        <w:t>July 2016</w:t>
      </w:r>
    </w:p>
    <w:p w14:paraId="66AE7C32" w14:textId="77777777" w:rsidR="007B39A9" w:rsidRDefault="00ED590F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S</w:t>
      </w:r>
      <w:r w:rsidRPr="00784BD0">
        <w:rPr>
          <w:color w:val="4C4C4C" w:themeColor="text2" w:themeTint="BF"/>
          <w:spacing w:val="0"/>
          <w:sz w:val="22"/>
        </w:rPr>
        <w:t>tart</w:t>
      </w:r>
      <w:r>
        <w:rPr>
          <w:color w:val="4C4C4C" w:themeColor="text2" w:themeTint="BF"/>
          <w:spacing w:val="0"/>
          <w:sz w:val="22"/>
        </w:rPr>
        <w:t>u</w:t>
      </w:r>
      <w:r w:rsidRPr="00784BD0">
        <w:rPr>
          <w:color w:val="4C4C4C" w:themeColor="text2" w:themeTint="BF"/>
          <w:spacing w:val="0"/>
          <w:sz w:val="22"/>
        </w:rPr>
        <w:t>p</w:t>
      </w:r>
      <w:r w:rsidR="00784BD0" w:rsidRPr="00784BD0">
        <w:rPr>
          <w:color w:val="4C4C4C" w:themeColor="text2" w:themeTint="BF"/>
          <w:spacing w:val="0"/>
          <w:sz w:val="22"/>
        </w:rPr>
        <w:t xml:space="preserve"> born as a C</w:t>
      </w:r>
      <w:r w:rsidR="00784BD0">
        <w:rPr>
          <w:color w:val="4C4C4C" w:themeColor="text2" w:themeTint="BF"/>
          <w:spacing w:val="0"/>
          <w:sz w:val="22"/>
        </w:rPr>
        <w:t>arnegie Mellon</w:t>
      </w:r>
      <w:r w:rsidR="00784BD0" w:rsidRPr="00784BD0">
        <w:rPr>
          <w:color w:val="4C4C4C" w:themeColor="text2" w:themeTint="BF"/>
          <w:spacing w:val="0"/>
          <w:sz w:val="22"/>
        </w:rPr>
        <w:t xml:space="preserve"> </w:t>
      </w:r>
      <w:r w:rsidR="007B39A9">
        <w:rPr>
          <w:color w:val="4C4C4C" w:themeColor="text2" w:themeTint="BF"/>
          <w:spacing w:val="0"/>
          <w:sz w:val="22"/>
        </w:rPr>
        <w:t>University spinoff.</w:t>
      </w:r>
    </w:p>
    <w:p w14:paraId="6FA2D8CF" w14:textId="77777777" w:rsidR="007B39A9" w:rsidRDefault="007B39A9" w:rsidP="00EC2649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B39A9">
        <w:rPr>
          <w:color w:val="4C4C4C" w:themeColor="text2" w:themeTint="BF"/>
          <w:spacing w:val="0"/>
          <w:sz w:val="22"/>
        </w:rPr>
        <w:t>An</w:t>
      </w:r>
      <w:r w:rsidR="00784BD0" w:rsidRPr="007B39A9">
        <w:rPr>
          <w:color w:val="4C4C4C" w:themeColor="text2" w:themeTint="BF"/>
          <w:spacing w:val="0"/>
          <w:sz w:val="22"/>
        </w:rPr>
        <w:t>alysis and assessment to im</w:t>
      </w:r>
      <w:r>
        <w:rPr>
          <w:color w:val="4C4C4C" w:themeColor="text2" w:themeTint="BF"/>
          <w:spacing w:val="0"/>
          <w:sz w:val="22"/>
        </w:rPr>
        <w:t>prove the company’s brand value.</w:t>
      </w:r>
    </w:p>
    <w:p w14:paraId="4C2B1E9C" w14:textId="77777777" w:rsidR="00784BD0" w:rsidRPr="007B39A9" w:rsidRDefault="00784BD0" w:rsidP="00EC2649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B39A9">
        <w:rPr>
          <w:color w:val="4C4C4C" w:themeColor="text2" w:themeTint="BF"/>
          <w:spacing w:val="0"/>
          <w:sz w:val="22"/>
        </w:rPr>
        <w:t>Designing a business development plan while working closely with the founders.</w:t>
      </w:r>
    </w:p>
    <w:p w14:paraId="277823AC" w14:textId="77777777" w:rsid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Formulating creative business and IT strategies to acquire target niche audiences.</w:t>
      </w:r>
    </w:p>
    <w:p w14:paraId="04CCB1CB" w14:textId="77777777" w:rsidR="00784BD0" w:rsidRPr="00565B06" w:rsidRDefault="00784BD0" w:rsidP="00784BD0">
      <w:pPr>
        <w:pStyle w:val="Heading2"/>
      </w:pPr>
      <w:r>
        <w:t xml:space="preserve">Business Analyst </w:t>
      </w:r>
      <w:r w:rsidRPr="00565B06">
        <w:t xml:space="preserve">| </w:t>
      </w:r>
      <w:r>
        <w:rPr>
          <w:rStyle w:val="Emphasis"/>
        </w:rPr>
        <w:t>The Royal Bank of Scotland, India</w:t>
      </w:r>
    </w:p>
    <w:p w14:paraId="22CF20FE" w14:textId="77777777" w:rsidR="00784BD0" w:rsidRPr="00565B06" w:rsidRDefault="00784BD0" w:rsidP="00784BD0">
      <w:pPr>
        <w:pStyle w:val="Heading3"/>
      </w:pPr>
      <w:r>
        <w:t>May 2012</w:t>
      </w:r>
      <w:r w:rsidRPr="00565B06">
        <w:t xml:space="preserve"> – </w:t>
      </w:r>
      <w:r>
        <w:t>Jan 2014</w:t>
      </w:r>
    </w:p>
    <w:p w14:paraId="03037A94" w14:textId="77777777" w:rsidR="00784BD0" w:rsidRP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Financial a</w:t>
      </w:r>
      <w:r w:rsidRPr="00784BD0">
        <w:rPr>
          <w:color w:val="4C4C4C" w:themeColor="text2" w:themeTint="BF"/>
          <w:spacing w:val="0"/>
          <w:sz w:val="22"/>
        </w:rPr>
        <w:t>nalysis of customers' trends related to variations in requests for commercial loans, letters of credit, deposits made and fees collected.</w:t>
      </w:r>
    </w:p>
    <w:p w14:paraId="21DE77CF" w14:textId="77777777" w:rsidR="00784BD0" w:rsidRP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Investigating and recommending measures to optimize the flow of vendor payments.</w:t>
      </w:r>
    </w:p>
    <w:p w14:paraId="54536954" w14:textId="77777777" w:rsidR="005E088C" w:rsidRDefault="00784BD0" w:rsidP="005E088C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Coordinating with the treasury department regarding the daily changes of financial metrics to be entered into the bank's systems.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2525EA" w:rsidRPr="00565B06" w14:paraId="69D0C959" w14:textId="77777777" w:rsidTr="002A3B54">
        <w:tc>
          <w:tcPr>
            <w:tcW w:w="720" w:type="dxa"/>
            <w:tcMar>
              <w:right w:w="216" w:type="dxa"/>
            </w:tcMar>
            <w:vAlign w:val="bottom"/>
          </w:tcPr>
          <w:p w14:paraId="0D0B940D" w14:textId="77777777" w:rsidR="002525EA" w:rsidRPr="00565B06" w:rsidRDefault="002525EA" w:rsidP="002525EA">
            <w:pPr>
              <w:pStyle w:val="ResponsibilitiesAchievements"/>
              <w:numPr>
                <w:ilvl w:val="0"/>
                <w:numId w:val="0"/>
              </w:num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FF7338" wp14:editId="43F417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DFE7AE0">
                    <v:group id="Education in circle icon" style="width:21.6pt;height:21.6pt;mso-position-horizontal-relative:char;mso-position-vertical-relative:line" alt="Education icon" coordsize="171,171" o:spid="_x0000_s1026" w14:anchorId="6B7CF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1C2DC7" w14:textId="77777777" w:rsidR="002525EA" w:rsidRPr="00565B06" w:rsidRDefault="00794A72" w:rsidP="002A3B54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1CA15658BFA41A581611DD0E461536A"/>
                </w:placeholder>
                <w:temporary/>
                <w:showingPlcHdr/>
                <w15:appearance w15:val="hidden"/>
              </w:sdtPr>
              <w:sdtEndPr/>
              <w:sdtContent>
                <w:r w:rsidR="002525EA" w:rsidRPr="00565B06">
                  <w:t>Education</w:t>
                </w:r>
              </w:sdtContent>
            </w:sdt>
          </w:p>
        </w:tc>
      </w:tr>
    </w:tbl>
    <w:p w14:paraId="3D100B24" w14:textId="77777777" w:rsidR="002525EA" w:rsidRPr="00565B06" w:rsidRDefault="002525EA" w:rsidP="002525EA">
      <w:pPr>
        <w:pStyle w:val="Heading2"/>
      </w:pPr>
      <w:r>
        <w:t>Masters in eBusiness Technology</w:t>
      </w:r>
      <w:r w:rsidRPr="00565B06">
        <w:t xml:space="preserve"> | </w:t>
      </w:r>
      <w:r>
        <w:rPr>
          <w:rStyle w:val="Emphasis"/>
        </w:rPr>
        <w:t>Carnegie Mellon University, USA</w:t>
      </w:r>
    </w:p>
    <w:p w14:paraId="4499681B" w14:textId="77777777" w:rsidR="002525EA" w:rsidRPr="00565B06" w:rsidRDefault="002525EA" w:rsidP="002525EA">
      <w:pPr>
        <w:pStyle w:val="Heading3"/>
      </w:pPr>
      <w:r>
        <w:t>2014</w:t>
      </w:r>
      <w:r w:rsidRPr="00565B06">
        <w:t xml:space="preserve"> – </w:t>
      </w:r>
      <w:r>
        <w:t>2015</w:t>
      </w:r>
    </w:p>
    <w:p w14:paraId="37A319D5" w14:textId="77777777" w:rsidR="002525EA" w:rsidRPr="00565B06" w:rsidRDefault="002525EA" w:rsidP="002525EA">
      <w:r>
        <w:t xml:space="preserve">MSIT eBiz is a flagship Master’s program of the School of Computer Science of Carnegie Mellon University, ranked #1 in Computer Science in the world by the Wall Street Journal review. </w:t>
      </w:r>
    </w:p>
    <w:p w14:paraId="5D5AB52C" w14:textId="77777777" w:rsidR="002525EA" w:rsidRPr="00565B06" w:rsidRDefault="002525EA" w:rsidP="002525EA">
      <w:pPr>
        <w:pStyle w:val="Heading2"/>
      </w:pPr>
      <w:r>
        <w:t>MBA</w:t>
      </w:r>
      <w:r w:rsidRPr="00565B06">
        <w:t xml:space="preserve"> | </w:t>
      </w:r>
      <w:r>
        <w:rPr>
          <w:rStyle w:val="Emphasis"/>
        </w:rPr>
        <w:t>Vellore Institute of Technology, India</w:t>
      </w:r>
    </w:p>
    <w:p w14:paraId="4D179821" w14:textId="77777777" w:rsidR="002525EA" w:rsidRPr="00565B06" w:rsidRDefault="002525EA" w:rsidP="002525EA">
      <w:pPr>
        <w:pStyle w:val="Heading3"/>
      </w:pPr>
      <w:r>
        <w:t>2011</w:t>
      </w:r>
      <w:r w:rsidRPr="00565B06">
        <w:t xml:space="preserve"> – </w:t>
      </w:r>
      <w:r>
        <w:t>2012</w:t>
      </w:r>
    </w:p>
    <w:p w14:paraId="7773ACD1" w14:textId="77777777" w:rsidR="002525EA" w:rsidRDefault="002525EA" w:rsidP="002525EA">
      <w:r>
        <w:t>Major in Marketing and Human Resources with a Minor in Finance.</w:t>
      </w:r>
    </w:p>
    <w:p w14:paraId="2D1D74FC" w14:textId="77777777" w:rsidR="002525EA" w:rsidRPr="00565B06" w:rsidRDefault="002525EA" w:rsidP="002525EA">
      <w:pPr>
        <w:pStyle w:val="Heading2"/>
      </w:pPr>
      <w:r>
        <w:t xml:space="preserve">Business Administration Bachelors </w:t>
      </w:r>
      <w:r w:rsidRPr="00565B06">
        <w:t xml:space="preserve">| </w:t>
      </w:r>
      <w:r>
        <w:rPr>
          <w:rStyle w:val="Emphasis"/>
        </w:rPr>
        <w:t>Vellore Institute of Technology, India</w:t>
      </w:r>
    </w:p>
    <w:p w14:paraId="646289E1" w14:textId="77777777" w:rsidR="002525EA" w:rsidRPr="00565B06" w:rsidRDefault="002525EA" w:rsidP="002525EA">
      <w:pPr>
        <w:pStyle w:val="Heading3"/>
      </w:pPr>
      <w:r>
        <w:t>2006</w:t>
      </w:r>
      <w:r w:rsidRPr="00565B06">
        <w:t xml:space="preserve"> – </w:t>
      </w:r>
      <w:r>
        <w:t>2010</w:t>
      </w:r>
    </w:p>
    <w:p w14:paraId="08275B2C" w14:textId="77777777" w:rsidR="002525EA" w:rsidRPr="005A6C24" w:rsidRDefault="002525EA" w:rsidP="002525EA">
      <w:pPr>
        <w:pStyle w:val="ResponsibilitiesAchievements"/>
        <w:numPr>
          <w:ilvl w:val="0"/>
          <w:numId w:val="0"/>
        </w:numPr>
        <w:rPr>
          <w:color w:val="4C4C4C" w:themeColor="text2" w:themeTint="BF"/>
          <w:spacing w:val="0"/>
          <w:sz w:val="22"/>
        </w:rPr>
      </w:pPr>
      <w:r w:rsidRPr="002525EA">
        <w:rPr>
          <w:color w:val="4C4C4C" w:themeColor="text2" w:themeTint="BF"/>
          <w:spacing w:val="0"/>
          <w:sz w:val="22"/>
        </w:rPr>
        <w:t>Comprehensive B.B.A. program with a specialization in Finance.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B35B5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E27B00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64AE92D9">
                    <v:group id="Skills in circle icon" style="width:21.6pt;height:21.6pt;mso-position-horizontal-relative:char;mso-position-vertical-relative:line" alt="Skills icon" coordsize="171,171" o:spid="_x0000_s1026" w14:anchorId="2FBDBD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156178" w14:textId="77777777" w:rsidR="00143224" w:rsidRPr="00565B06" w:rsidRDefault="00794A7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05BE4D6ABCC4C40A16577EAD405905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1B091E9" w14:textId="77777777" w:rsidTr="00565B06">
        <w:tc>
          <w:tcPr>
            <w:tcW w:w="4320" w:type="dxa"/>
          </w:tcPr>
          <w:p w14:paraId="71786E81" w14:textId="77777777" w:rsidR="00143224" w:rsidRPr="00565B06" w:rsidRDefault="005A6C24" w:rsidP="00565B06">
            <w:pPr>
              <w:pStyle w:val="ListBullet"/>
              <w:spacing w:after="80"/>
            </w:pPr>
            <w:r>
              <w:t>Project and management consulting</w:t>
            </w:r>
          </w:p>
          <w:p w14:paraId="2FF18339" w14:textId="77777777" w:rsidR="00316CE4" w:rsidRPr="00565B06" w:rsidRDefault="005A6C24" w:rsidP="005A6C24">
            <w:pPr>
              <w:pStyle w:val="ListBullet"/>
              <w:spacing w:after="80"/>
            </w:pPr>
            <w:r>
              <w:t>Business development and strategy</w:t>
            </w:r>
          </w:p>
        </w:tc>
        <w:tc>
          <w:tcPr>
            <w:tcW w:w="4320" w:type="dxa"/>
            <w:tcMar>
              <w:left w:w="576" w:type="dxa"/>
            </w:tcMar>
          </w:tcPr>
          <w:p w14:paraId="4DC58AAE" w14:textId="77777777" w:rsidR="00143224" w:rsidRPr="00565B06" w:rsidRDefault="005A6C24" w:rsidP="00565B06">
            <w:pPr>
              <w:pStyle w:val="ListBullet"/>
              <w:spacing w:after="80"/>
            </w:pPr>
            <w:r>
              <w:t>Marketing and Finance Analysis</w:t>
            </w:r>
          </w:p>
          <w:p w14:paraId="49E65126" w14:textId="77777777" w:rsidR="00F904FC" w:rsidRPr="00565B06" w:rsidRDefault="005A6C24" w:rsidP="00565B06">
            <w:pPr>
              <w:pStyle w:val="ListBullet"/>
              <w:spacing w:after="80"/>
            </w:pPr>
            <w:r>
              <w:t>IT: Big Data, Data Bases, Software Dev</w:t>
            </w:r>
          </w:p>
          <w:p w14:paraId="22EE211A" w14:textId="77777777" w:rsidR="00F904FC" w:rsidRPr="00565B06" w:rsidRDefault="005A6C24" w:rsidP="005A6C24">
            <w:pPr>
              <w:pStyle w:val="ListBullet"/>
              <w:spacing w:after="80"/>
            </w:pPr>
            <w:r>
              <w:t>Languages: English, Hindi, Spanish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FFBA9F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0061E4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9668E2B">
                    <v:group id="Activities in circle icon" style="width:21.6pt;height:21.6pt;mso-position-horizontal-relative:char;mso-position-vertical-relative:line" alt="Activities icon" coordsize="171,171" o:spid="_x0000_s1026" w14:anchorId="3224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94F00AA" w14:textId="77777777" w:rsidR="00AC7C34" w:rsidRPr="00565B06" w:rsidRDefault="005A6C24" w:rsidP="005A6C24">
            <w:pPr>
              <w:pStyle w:val="Heading1"/>
              <w:outlineLvl w:val="0"/>
            </w:pPr>
            <w:r>
              <w:t>Other Relevant Projects</w:t>
            </w:r>
          </w:p>
        </w:tc>
      </w:tr>
    </w:tbl>
    <w:p w14:paraId="5CC6A673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Big Data and Data Mining</w:t>
      </w:r>
      <w:r w:rsidR="00237D58" w:rsidRPr="00237D58">
        <w:rPr>
          <w:sz w:val="22"/>
        </w:rPr>
        <w:t xml:space="preserve"> for consumer trends.</w:t>
      </w:r>
    </w:p>
    <w:p w14:paraId="27514D9E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ERP Supply Chain</w:t>
      </w:r>
      <w:r w:rsidR="00237D58" w:rsidRPr="00237D58">
        <w:rPr>
          <w:sz w:val="22"/>
        </w:rPr>
        <w:t xml:space="preserve"> process optimization and automation, including inverse electronic auction systems.</w:t>
      </w:r>
    </w:p>
    <w:p w14:paraId="76A40DA0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User Interface Design and Testing</w:t>
      </w:r>
      <w:r w:rsidR="00237D58">
        <w:rPr>
          <w:sz w:val="22"/>
        </w:rPr>
        <w:t>.</w:t>
      </w:r>
    </w:p>
    <w:p w14:paraId="53D47219" w14:textId="77777777" w:rsidR="00237D58" w:rsidRDefault="00237D58" w:rsidP="007B39A9">
      <w:pPr>
        <w:pStyle w:val="ResponsibilitiesAchievements"/>
        <w:rPr>
          <w:sz w:val="22"/>
        </w:rPr>
      </w:pPr>
      <w:r w:rsidRPr="00237D58">
        <w:rPr>
          <w:sz w:val="22"/>
        </w:rPr>
        <w:t>Software and we</w:t>
      </w:r>
      <w:r w:rsidR="005A6C24" w:rsidRPr="00237D58">
        <w:rPr>
          <w:sz w:val="22"/>
        </w:rPr>
        <w:t xml:space="preserve">b </w:t>
      </w:r>
      <w:r w:rsidRPr="00237D58">
        <w:rPr>
          <w:sz w:val="22"/>
        </w:rPr>
        <w:t>a</w:t>
      </w:r>
      <w:r w:rsidR="005A6C24" w:rsidRPr="00237D58">
        <w:rPr>
          <w:sz w:val="22"/>
        </w:rPr>
        <w:t xml:space="preserve">pplication </w:t>
      </w:r>
      <w:r w:rsidRPr="00237D58">
        <w:rPr>
          <w:sz w:val="22"/>
        </w:rPr>
        <w:t>development, as well as iOS and Android apps</w:t>
      </w:r>
      <w:r>
        <w:rPr>
          <w:sz w:val="22"/>
        </w:rPr>
        <w:t>.</w:t>
      </w:r>
    </w:p>
    <w:p w14:paraId="44EAFD9C" w14:textId="77777777" w:rsidR="007369D9" w:rsidRPr="007B39A9" w:rsidRDefault="007369D9" w:rsidP="007369D9">
      <w:pPr>
        <w:pStyle w:val="ResponsibilitiesAchievements"/>
        <w:numPr>
          <w:ilvl w:val="0"/>
          <w:numId w:val="0"/>
        </w:numPr>
        <w:ind w:left="720" w:hanging="360"/>
        <w:rPr>
          <w:sz w:val="2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37D58" w:rsidRPr="00565B06" w14:paraId="071E4E01" w14:textId="77777777" w:rsidTr="002A3B54">
        <w:tc>
          <w:tcPr>
            <w:tcW w:w="725" w:type="dxa"/>
            <w:tcMar>
              <w:right w:w="216" w:type="dxa"/>
            </w:tcMar>
            <w:vAlign w:val="bottom"/>
          </w:tcPr>
          <w:p w14:paraId="4B94D5A5" w14:textId="77777777" w:rsidR="00237D58" w:rsidRPr="00565B06" w:rsidRDefault="00237D58" w:rsidP="002A3B54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405B9B1" wp14:editId="3AB17CCA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1" cy="274323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7755ABA1">
                    <v:group id="Activities in circle icon" style="width:21.6pt;height:21.6pt;mso-position-horizontal-relative:char;mso-position-vertical-relative:line" alt="Activities icon" coordsize="171,171" o:spid="_x0000_s1026" w14:anchorId="032A1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YcWZYzDQAA&#10;sEgAAA4AAAAAAAAAAAAAAAAALgIAAGRycy9lMm9Eb2MueG1sUEsBAi0AFAAGAAgAAAAhABhq7IfZ&#10;AAAAAwEAAA8AAAAAAAAAAAAAAAAAjQ8AAGRycy9kb3ducmV2LnhtbFBLBQYAAAAABAAEAPMAAACT&#10;E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8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76E51CF" w14:textId="77777777" w:rsidR="00237D58" w:rsidRPr="00565B06" w:rsidRDefault="00237D58" w:rsidP="002A3B54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48A7E762" w14:textId="77777777" w:rsidR="00237D58" w:rsidRDefault="007B39A9" w:rsidP="00237D58">
      <w:pPr>
        <w:pStyle w:val="ResponsibilitiesAchievements"/>
        <w:rPr>
          <w:sz w:val="22"/>
          <w:lang w:val="es-419"/>
        </w:rPr>
      </w:pPr>
      <w:r>
        <w:rPr>
          <w:b/>
          <w:sz w:val="22"/>
          <w:lang w:val="es-419"/>
        </w:rPr>
        <w:t>Camilo Cruz</w:t>
      </w:r>
      <w:r w:rsidR="00237D58" w:rsidRPr="00237D58">
        <w:rPr>
          <w:sz w:val="22"/>
          <w:lang w:val="es-419"/>
        </w:rPr>
        <w:t xml:space="preserve"> </w:t>
      </w:r>
      <w:r w:rsidR="00237D58">
        <w:rPr>
          <w:sz w:val="22"/>
          <w:lang w:val="es-419"/>
        </w:rPr>
        <w:t xml:space="preserve">| </w:t>
      </w:r>
      <w:r>
        <w:rPr>
          <w:sz w:val="22"/>
          <w:lang w:val="es-419"/>
        </w:rPr>
        <w:t>CEO at mi.tienda - USA</w:t>
      </w:r>
    </w:p>
    <w:p w14:paraId="2A222AE7" w14:textId="77777777" w:rsidR="00237D58" w:rsidRPr="007B39A9" w:rsidRDefault="00794A72" w:rsidP="00237D58">
      <w:pPr>
        <w:pStyle w:val="ResponsibilitiesAchievements"/>
        <w:numPr>
          <w:ilvl w:val="0"/>
          <w:numId w:val="0"/>
        </w:numPr>
        <w:ind w:left="720"/>
      </w:pPr>
      <w:hyperlink r:id="rId11" w:history="1">
        <w:r w:rsidR="007B39A9" w:rsidRPr="002A32C5">
          <w:rPr>
            <w:rStyle w:val="Hyperlink"/>
            <w:sz w:val="22"/>
          </w:rPr>
          <w:t>camilo.cruz@mi.tienda</w:t>
        </w:r>
      </w:hyperlink>
      <w:r w:rsidR="00237D58" w:rsidRPr="007B39A9">
        <w:t xml:space="preserve"> </w:t>
      </w:r>
    </w:p>
    <w:p w14:paraId="5337821C" w14:textId="77777777" w:rsidR="00237D58" w:rsidRPr="00237D58" w:rsidRDefault="00237D58" w:rsidP="00237D58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 w:rsidRPr="00237D58">
        <w:rPr>
          <w:sz w:val="22"/>
        </w:rPr>
        <w:t>+</w:t>
      </w:r>
      <w:r w:rsidR="007B39A9">
        <w:rPr>
          <w:sz w:val="22"/>
        </w:rPr>
        <w:t>1 202 430 6504</w:t>
      </w:r>
    </w:p>
    <w:p w14:paraId="27CE92E2" w14:textId="77777777" w:rsidR="007B39A9" w:rsidRDefault="00237D58" w:rsidP="00237D58">
      <w:pPr>
        <w:pStyle w:val="ResponsibilitiesAchievements"/>
        <w:rPr>
          <w:sz w:val="22"/>
        </w:rPr>
      </w:pPr>
      <w:r w:rsidRPr="002525EA">
        <w:rPr>
          <w:b/>
          <w:sz w:val="22"/>
        </w:rPr>
        <w:t>Cecilia Amaluisa</w:t>
      </w:r>
      <w:r w:rsidRPr="00237D58">
        <w:rPr>
          <w:sz w:val="22"/>
        </w:rPr>
        <w:t xml:space="preserve"> | </w:t>
      </w:r>
      <w:r w:rsidR="007B39A9">
        <w:rPr>
          <w:sz w:val="22"/>
        </w:rPr>
        <w:t xml:space="preserve">President at </w:t>
      </w:r>
      <w:r w:rsidRPr="00237D58">
        <w:rPr>
          <w:sz w:val="22"/>
        </w:rPr>
        <w:t>CEPP</w:t>
      </w:r>
      <w:r>
        <w:rPr>
          <w:sz w:val="22"/>
        </w:rPr>
        <w:t>, Ecuador</w:t>
      </w:r>
    </w:p>
    <w:p w14:paraId="6010FE56" w14:textId="77777777" w:rsidR="00237D58" w:rsidRDefault="00794A72" w:rsidP="007B39A9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hyperlink r:id="rId12" w:history="1">
        <w:r w:rsidR="00237D58" w:rsidRPr="00C945C8">
          <w:rPr>
            <w:rStyle w:val="Hyperlink"/>
            <w:sz w:val="22"/>
          </w:rPr>
          <w:t>cecilia.amaluisa@ceppecuador.org</w:t>
        </w:r>
      </w:hyperlink>
      <w:r w:rsidR="00237D58">
        <w:rPr>
          <w:sz w:val="22"/>
        </w:rPr>
        <w:t xml:space="preserve"> </w:t>
      </w:r>
    </w:p>
    <w:p w14:paraId="26519365" w14:textId="77777777" w:rsidR="00237D58" w:rsidRPr="00237D58" w:rsidRDefault="00237D58" w:rsidP="00237D58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>
        <w:rPr>
          <w:sz w:val="22"/>
        </w:rPr>
        <w:t>+593 9 9903 4225</w:t>
      </w:r>
    </w:p>
    <w:p w14:paraId="44995321" w14:textId="77777777" w:rsidR="007812BC" w:rsidRDefault="007812BC" w:rsidP="00F3774C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 w:rsidRPr="007812BC">
        <w:rPr>
          <w:b/>
          <w:sz w:val="22"/>
        </w:rPr>
        <w:t>Tahir Kahn</w:t>
      </w:r>
      <w:r w:rsidR="00237D58" w:rsidRPr="007812BC">
        <w:rPr>
          <w:sz w:val="22"/>
        </w:rPr>
        <w:t xml:space="preserve"> | </w:t>
      </w:r>
      <w:r w:rsidR="007B39A9">
        <w:rPr>
          <w:sz w:val="22"/>
        </w:rPr>
        <w:t xml:space="preserve">Program Manager, </w:t>
      </w:r>
      <w:r w:rsidRPr="007812BC">
        <w:rPr>
          <w:sz w:val="22"/>
        </w:rPr>
        <w:t>ZIONS Bancorporati</w:t>
      </w:r>
      <w:r>
        <w:rPr>
          <w:sz w:val="22"/>
        </w:rPr>
        <w:t>on</w:t>
      </w:r>
      <w:r w:rsidR="007B39A9">
        <w:rPr>
          <w:sz w:val="22"/>
        </w:rPr>
        <w:t xml:space="preserve"> - USA</w:t>
      </w:r>
    </w:p>
    <w:p w14:paraId="7CD691F1" w14:textId="77777777" w:rsidR="007812BC" w:rsidRDefault="00794A72" w:rsidP="007812BC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hyperlink r:id="rId13" w:history="1">
        <w:r w:rsidR="007812BC" w:rsidRPr="00C945C8">
          <w:rPr>
            <w:rStyle w:val="Hyperlink"/>
            <w:sz w:val="22"/>
          </w:rPr>
          <w:t>tahir.khan@zionsbancorp.com</w:t>
        </w:r>
      </w:hyperlink>
    </w:p>
    <w:p w14:paraId="02A71D2F" w14:textId="77777777" w:rsidR="00237D58" w:rsidRPr="00237D58" w:rsidRDefault="007812BC" w:rsidP="003B7005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>
        <w:rPr>
          <w:sz w:val="22"/>
        </w:rPr>
        <w:t>+</w:t>
      </w:r>
      <w:r w:rsidRPr="007812BC">
        <w:rPr>
          <w:sz w:val="22"/>
        </w:rPr>
        <w:t>1 424 789 3846</w:t>
      </w:r>
    </w:p>
    <w:sectPr w:rsidR="00237D58" w:rsidRPr="00237D58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E1ADF" w14:textId="77777777" w:rsidR="00794A72" w:rsidRDefault="00794A72" w:rsidP="00F534FB">
      <w:pPr>
        <w:spacing w:after="0"/>
      </w:pPr>
      <w:r>
        <w:separator/>
      </w:r>
    </w:p>
  </w:endnote>
  <w:endnote w:type="continuationSeparator" w:id="0">
    <w:p w14:paraId="629BC134" w14:textId="77777777" w:rsidR="00794A72" w:rsidRDefault="00794A7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9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A038" w14:textId="77777777" w:rsidR="00794A72" w:rsidRDefault="00794A72" w:rsidP="00F534FB">
      <w:pPr>
        <w:spacing w:after="0"/>
      </w:pPr>
      <w:r>
        <w:separator/>
      </w:r>
    </w:p>
  </w:footnote>
  <w:footnote w:type="continuationSeparator" w:id="0">
    <w:p w14:paraId="72B5E29D" w14:textId="77777777" w:rsidR="00794A72" w:rsidRDefault="00794A7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AC6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>
          <w:pict w14:anchorId="4B71227C"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4467C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761121"/>
    <w:multiLevelType w:val="hybridMultilevel"/>
    <w:tmpl w:val="D3F04040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3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64DE2"/>
    <w:rsid w:val="00075B13"/>
    <w:rsid w:val="0009186F"/>
    <w:rsid w:val="00092692"/>
    <w:rsid w:val="00096203"/>
    <w:rsid w:val="000A0229"/>
    <w:rsid w:val="000E11EC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37D58"/>
    <w:rsid w:val="0025163F"/>
    <w:rsid w:val="002525EA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2F6BFE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7005"/>
    <w:rsid w:val="003E2374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055E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77934"/>
    <w:rsid w:val="00581515"/>
    <w:rsid w:val="00582623"/>
    <w:rsid w:val="005826C2"/>
    <w:rsid w:val="00586937"/>
    <w:rsid w:val="0059085F"/>
    <w:rsid w:val="005942EE"/>
    <w:rsid w:val="005A459B"/>
    <w:rsid w:val="005A6C24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1886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369D9"/>
    <w:rsid w:val="00745196"/>
    <w:rsid w:val="00755346"/>
    <w:rsid w:val="00775CAA"/>
    <w:rsid w:val="00776E3A"/>
    <w:rsid w:val="007812BC"/>
    <w:rsid w:val="00784BD0"/>
    <w:rsid w:val="007850D1"/>
    <w:rsid w:val="007857C8"/>
    <w:rsid w:val="00785FF6"/>
    <w:rsid w:val="00790E98"/>
    <w:rsid w:val="00794A72"/>
    <w:rsid w:val="007A729F"/>
    <w:rsid w:val="007B39A9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630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7D5B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D71"/>
    <w:rsid w:val="00B47E1E"/>
    <w:rsid w:val="00B54661"/>
    <w:rsid w:val="00B55487"/>
    <w:rsid w:val="00B55982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222"/>
    <w:rsid w:val="00E5521B"/>
    <w:rsid w:val="00E61D86"/>
    <w:rsid w:val="00E61FB1"/>
    <w:rsid w:val="00E6343D"/>
    <w:rsid w:val="00E63862"/>
    <w:rsid w:val="00E665C1"/>
    <w:rsid w:val="00E72DA3"/>
    <w:rsid w:val="00E97BD9"/>
    <w:rsid w:val="00ED590F"/>
    <w:rsid w:val="00EE0848"/>
    <w:rsid w:val="00F03B1E"/>
    <w:rsid w:val="00F03F2C"/>
    <w:rsid w:val="00F1202D"/>
    <w:rsid w:val="00F217AB"/>
    <w:rsid w:val="00F35A06"/>
    <w:rsid w:val="00F435D3"/>
    <w:rsid w:val="00F4619E"/>
    <w:rsid w:val="00F46425"/>
    <w:rsid w:val="00F5078D"/>
    <w:rsid w:val="00F534FB"/>
    <w:rsid w:val="00F54EC3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66FC"/>
  <w15:chartTrackingRefBased/>
  <w15:docId w15:val="{B31F2855-FD5C-436F-BF24-CEC854C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ResponsibilitiesAchievements">
    <w:name w:val="Responsibilities/Achievements"/>
    <w:basedOn w:val="Normal"/>
    <w:qFormat/>
    <w:rsid w:val="00775CAA"/>
    <w:pPr>
      <w:numPr>
        <w:numId w:val="16"/>
      </w:numPr>
    </w:pPr>
    <w:rPr>
      <w:color w:val="auto"/>
      <w:spacing w:val="2"/>
      <w:sz w:val="17"/>
    </w:rPr>
  </w:style>
  <w:style w:type="character" w:styleId="Hyperlink">
    <w:name w:val="Hyperlink"/>
    <w:basedOn w:val="DefaultParagraphFont"/>
    <w:uiPriority w:val="99"/>
    <w:unhideWhenUsed/>
    <w:rsid w:val="00237D58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ahir.khan@zionsbancorp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ecilia.amaluisa@ceppecuador.or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milo.cruz@mi.tiend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explogic.solution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.tiend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76B5481D5C4E63B5070E1D28EF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EBBC-801A-4C44-9DE7-D843713B646C}"/>
      </w:docPartPr>
      <w:docPartBody>
        <w:p w:rsidR="002D2AC8" w:rsidRDefault="00B23614">
          <w:pPr>
            <w:pStyle w:val="CF76B5481D5C4E63B5070E1D28EF297C"/>
          </w:pPr>
          <w:r w:rsidRPr="009D0878">
            <w:t>Address</w:t>
          </w:r>
        </w:p>
      </w:docPartBody>
    </w:docPart>
    <w:docPart>
      <w:docPartPr>
        <w:name w:val="3D45A6E493DA498E8E88910D2B3C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AEEC-070C-4555-87F3-E1D4B8D46620}"/>
      </w:docPartPr>
      <w:docPartBody>
        <w:p w:rsidR="002D2AC8" w:rsidRDefault="00B23614">
          <w:pPr>
            <w:pStyle w:val="3D45A6E493DA498E8E88910D2B3CA74E"/>
          </w:pPr>
          <w:r w:rsidRPr="009D0878">
            <w:t>Phone</w:t>
          </w:r>
        </w:p>
      </w:docPartBody>
    </w:docPart>
    <w:docPart>
      <w:docPartPr>
        <w:name w:val="1BFEC35A67054AAA898B648E7E3F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C788B-6FEA-48B8-95C0-116B6F5669BD}"/>
      </w:docPartPr>
      <w:docPartBody>
        <w:p w:rsidR="002D2AC8" w:rsidRDefault="00B23614">
          <w:pPr>
            <w:pStyle w:val="1BFEC35A67054AAA898B648E7E3F45B4"/>
          </w:pPr>
          <w:r w:rsidRPr="009D0878">
            <w:t>Email</w:t>
          </w:r>
        </w:p>
      </w:docPartBody>
    </w:docPart>
    <w:docPart>
      <w:docPartPr>
        <w:name w:val="A32EEA77DFA8409ABE06DC93E4B4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C14C9-FA79-4E7E-923B-C74299BC978C}"/>
      </w:docPartPr>
      <w:docPartBody>
        <w:p w:rsidR="002D2AC8" w:rsidRDefault="00B23614">
          <w:pPr>
            <w:pStyle w:val="A32EEA77DFA8409ABE06DC93E4B47946"/>
          </w:pPr>
          <w:r w:rsidRPr="009D0878">
            <w:t>LinkedIn Profile</w:t>
          </w:r>
        </w:p>
      </w:docPartBody>
    </w:docPart>
    <w:docPart>
      <w:docPartPr>
        <w:name w:val="2408B8FFBAAB4855A197EAF0816D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7208-A142-433E-9A14-AF3B87A58467}"/>
      </w:docPartPr>
      <w:docPartBody>
        <w:p w:rsidR="002D2AC8" w:rsidRDefault="00B23614">
          <w:pPr>
            <w:pStyle w:val="2408B8FFBAAB4855A197EAF0816DE381"/>
          </w:pPr>
          <w:r w:rsidRPr="00565B06">
            <w:t>Experience</w:t>
          </w:r>
        </w:p>
      </w:docPartBody>
    </w:docPart>
    <w:docPart>
      <w:docPartPr>
        <w:name w:val="B05BE4D6ABCC4C40A16577EAD405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FAFCD-232E-420A-B4D1-6F7A64B28093}"/>
      </w:docPartPr>
      <w:docPartBody>
        <w:p w:rsidR="002D2AC8" w:rsidRDefault="00B23614">
          <w:pPr>
            <w:pStyle w:val="B05BE4D6ABCC4C40A16577EAD4059059"/>
          </w:pPr>
          <w:r w:rsidRPr="00565B06">
            <w:t>Skills</w:t>
          </w:r>
        </w:p>
      </w:docPartBody>
    </w:docPart>
    <w:docPart>
      <w:docPartPr>
        <w:name w:val="51CA15658BFA41A581611DD0E4615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AEB52-8909-4249-8E6D-21814E7F39CD}"/>
      </w:docPartPr>
      <w:docPartBody>
        <w:p w:rsidR="002D2AC8" w:rsidRDefault="002A411C" w:rsidP="002A411C">
          <w:pPr>
            <w:pStyle w:val="51CA15658BFA41A581611DD0E461536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1C"/>
    <w:rsid w:val="002A411C"/>
    <w:rsid w:val="002D2AC8"/>
    <w:rsid w:val="004F6C39"/>
    <w:rsid w:val="007563DB"/>
    <w:rsid w:val="00B23614"/>
    <w:rsid w:val="00D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B58887EB4448C8751449107B2BE87">
    <w:name w:val="A46B58887EB4448C8751449107B2BE87"/>
  </w:style>
  <w:style w:type="paragraph" w:customStyle="1" w:styleId="0ED249F332834FAE815F80803D0B7CD2">
    <w:name w:val="0ED249F332834FAE815F80803D0B7CD2"/>
  </w:style>
  <w:style w:type="paragraph" w:customStyle="1" w:styleId="CF76B5481D5C4E63B5070E1D28EF297C">
    <w:name w:val="CF76B5481D5C4E63B5070E1D28EF297C"/>
  </w:style>
  <w:style w:type="paragraph" w:customStyle="1" w:styleId="3D45A6E493DA498E8E88910D2B3CA74E">
    <w:name w:val="3D45A6E493DA498E8E88910D2B3CA74E"/>
  </w:style>
  <w:style w:type="paragraph" w:customStyle="1" w:styleId="1BFEC35A67054AAA898B648E7E3F45B4">
    <w:name w:val="1BFEC35A67054AAA898B648E7E3F45B4"/>
  </w:style>
  <w:style w:type="paragraph" w:customStyle="1" w:styleId="A32EEA77DFA8409ABE06DC93E4B47946">
    <w:name w:val="A32EEA77DFA8409ABE06DC93E4B47946"/>
  </w:style>
  <w:style w:type="paragraph" w:customStyle="1" w:styleId="7BF35A5B899E4274829387012F400BE1">
    <w:name w:val="7BF35A5B899E4274829387012F400BE1"/>
  </w:style>
  <w:style w:type="paragraph" w:customStyle="1" w:styleId="B0F793245F004C29BB4A03554D546B45">
    <w:name w:val="B0F793245F004C29BB4A03554D546B45"/>
  </w:style>
  <w:style w:type="paragraph" w:customStyle="1" w:styleId="3052B3088526409C9B0F92BA361DEAE4">
    <w:name w:val="3052B3088526409C9B0F92BA361DEAE4"/>
  </w:style>
  <w:style w:type="paragraph" w:customStyle="1" w:styleId="8BB90E4C0E5544E4AEA7C9427EEDD92E">
    <w:name w:val="8BB90E4C0E5544E4AEA7C9427EEDD92E"/>
  </w:style>
  <w:style w:type="paragraph" w:customStyle="1" w:styleId="325453BABDAF47F5AF1511DA63160D3C">
    <w:name w:val="325453BABDAF47F5AF1511DA63160D3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3A4985D96704A4AB409AF139AFD0F55">
    <w:name w:val="93A4985D96704A4AB409AF139AFD0F55"/>
  </w:style>
  <w:style w:type="paragraph" w:customStyle="1" w:styleId="E1B4E1A9A57A4B9D9AC1AEE83CB741DF">
    <w:name w:val="E1B4E1A9A57A4B9D9AC1AEE83CB741DF"/>
  </w:style>
  <w:style w:type="paragraph" w:customStyle="1" w:styleId="F21F15B3EFD040D8A6D3D706B391CC16">
    <w:name w:val="F21F15B3EFD040D8A6D3D706B391CC16"/>
  </w:style>
  <w:style w:type="paragraph" w:customStyle="1" w:styleId="F8477422DEF545239384E3C350A74CD8">
    <w:name w:val="F8477422DEF545239384E3C350A74CD8"/>
  </w:style>
  <w:style w:type="paragraph" w:customStyle="1" w:styleId="D278C9D5FB7143388A663844379C788D">
    <w:name w:val="D278C9D5FB7143388A663844379C788D"/>
  </w:style>
  <w:style w:type="paragraph" w:customStyle="1" w:styleId="49E4F46EA52D4D25BB02DFD23AF488E6">
    <w:name w:val="49E4F46EA52D4D25BB02DFD23AF488E6"/>
  </w:style>
  <w:style w:type="paragraph" w:customStyle="1" w:styleId="66FAA57CC5C84471BB2B4EBFA5F2B244">
    <w:name w:val="66FAA57CC5C84471BB2B4EBFA5F2B244"/>
  </w:style>
  <w:style w:type="paragraph" w:customStyle="1" w:styleId="90BC53CAE0564DBEB6ED285FFD191E69">
    <w:name w:val="90BC53CAE0564DBEB6ED285FFD191E69"/>
  </w:style>
  <w:style w:type="paragraph" w:customStyle="1" w:styleId="5BDC6B9125134EA093B54E106B222B04">
    <w:name w:val="5BDC6B9125134EA093B54E106B222B04"/>
  </w:style>
  <w:style w:type="paragraph" w:customStyle="1" w:styleId="2408B8FFBAAB4855A197EAF0816DE381">
    <w:name w:val="2408B8FFBAAB4855A197EAF0816DE381"/>
  </w:style>
  <w:style w:type="paragraph" w:customStyle="1" w:styleId="C533D220CC4247A0AC23DAC8777B2DD2">
    <w:name w:val="C533D220CC4247A0AC23DAC8777B2DD2"/>
  </w:style>
  <w:style w:type="paragraph" w:customStyle="1" w:styleId="DD24E47DCDEB430399A552D4E5198BA3">
    <w:name w:val="DD24E47DCDEB430399A552D4E5198BA3"/>
  </w:style>
  <w:style w:type="paragraph" w:customStyle="1" w:styleId="E0C64C86547C446CAD22E665EED3FB8F">
    <w:name w:val="E0C64C86547C446CAD22E665EED3FB8F"/>
  </w:style>
  <w:style w:type="paragraph" w:customStyle="1" w:styleId="BF9949E7FD48498291D8A4B6C2FD40AD">
    <w:name w:val="BF9949E7FD48498291D8A4B6C2FD40AD"/>
  </w:style>
  <w:style w:type="paragraph" w:customStyle="1" w:styleId="AFF948531BB1465A8C169C46B2837C3F">
    <w:name w:val="AFF948531BB1465A8C169C46B2837C3F"/>
  </w:style>
  <w:style w:type="paragraph" w:customStyle="1" w:styleId="DCF3D77273A44EB7922A03DF64B88BDC">
    <w:name w:val="DCF3D77273A44EB7922A03DF64B88BDC"/>
  </w:style>
  <w:style w:type="paragraph" w:customStyle="1" w:styleId="6F06622EB5964BA9848C7C00FD49B672">
    <w:name w:val="6F06622EB5964BA9848C7C00FD49B672"/>
  </w:style>
  <w:style w:type="paragraph" w:customStyle="1" w:styleId="501C08CE042241079A914AB1AB7ECAB2">
    <w:name w:val="501C08CE042241079A914AB1AB7ECAB2"/>
  </w:style>
  <w:style w:type="paragraph" w:customStyle="1" w:styleId="1A2784BCE7BC4D1EA49B98E398A61B74">
    <w:name w:val="1A2784BCE7BC4D1EA49B98E398A61B74"/>
  </w:style>
  <w:style w:type="paragraph" w:customStyle="1" w:styleId="DB8F31E45EBE4844B660699977D18713">
    <w:name w:val="DB8F31E45EBE4844B660699977D18713"/>
  </w:style>
  <w:style w:type="paragraph" w:customStyle="1" w:styleId="B05BE4D6ABCC4C40A16577EAD4059059">
    <w:name w:val="B05BE4D6ABCC4C40A16577EAD4059059"/>
  </w:style>
  <w:style w:type="paragraph" w:customStyle="1" w:styleId="95A7214C7EB54FFAA17A4542CA468A05">
    <w:name w:val="95A7214C7EB54FFAA17A4542CA468A05"/>
  </w:style>
  <w:style w:type="paragraph" w:customStyle="1" w:styleId="1F52A6D90F4244D08C9FE0E3B706F0C4">
    <w:name w:val="1F52A6D90F4244D08C9FE0E3B706F0C4"/>
  </w:style>
  <w:style w:type="paragraph" w:customStyle="1" w:styleId="0A9B3389BFE94011BA60D9C9E8789058">
    <w:name w:val="0A9B3389BFE94011BA60D9C9E8789058"/>
  </w:style>
  <w:style w:type="paragraph" w:customStyle="1" w:styleId="2C3E8070A76D49C08084B87FCA1414C5">
    <w:name w:val="2C3E8070A76D49C08084B87FCA1414C5"/>
  </w:style>
  <w:style w:type="paragraph" w:customStyle="1" w:styleId="00424F35765F4D0C95082D5555729075">
    <w:name w:val="00424F35765F4D0C95082D5555729075"/>
  </w:style>
  <w:style w:type="paragraph" w:customStyle="1" w:styleId="240A752677914471B38C1AF90066CDD2">
    <w:name w:val="240A752677914471B38C1AF90066CDD2"/>
  </w:style>
  <w:style w:type="paragraph" w:customStyle="1" w:styleId="BFFF2345F20D4CABAC2A3AFBB7E41878">
    <w:name w:val="BFFF2345F20D4CABAC2A3AFBB7E41878"/>
  </w:style>
  <w:style w:type="paragraph" w:customStyle="1" w:styleId="51CA15658BFA41A581611DD0E461536A">
    <w:name w:val="51CA15658BFA41A581611DD0E461536A"/>
    <w:rsid w:val="002A4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de Diciembre y Portugal</CompanyAddress>
  <CompanyPhone>+593 99 744 7951</CompanyPhone>
  <CompanyFax/>
  <CompanyEmail>oavanthireddy90@gmail.com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AEE5F-A40F-42BC-8657-B3464650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2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 Reddy</dc:creator>
  <cp:keywords>Linkedin.com/in/avanthireddy</cp:keywords>
  <dc:description/>
  <cp:lastModifiedBy>Avanthi Reddy Obulreddigari</cp:lastModifiedBy>
  <cp:revision>3</cp:revision>
  <cp:lastPrinted>2018-10-31T01:37:00Z</cp:lastPrinted>
  <dcterms:created xsi:type="dcterms:W3CDTF">2019-11-18T20:16:00Z</dcterms:created>
  <dcterms:modified xsi:type="dcterms:W3CDTF">2019-11-18T20:17:00Z</dcterms:modified>
  <cp:category/>
  <cp:contentStatus>@oavanthi</cp:contentStatus>
</cp:coreProperties>
</file>